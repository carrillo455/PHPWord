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3"/>
        <w:gridCol w:w="1248"/>
        <w:gridCol w:w="1018"/>
        <w:gridCol w:w="801"/>
        <w:gridCol w:w="1222"/>
        <w:gridCol w:w="1034"/>
        <w:gridCol w:w="1082"/>
        <w:gridCol w:w="89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bookmarkStart w:id="0" w:name="_GoBack"/>
                  <w:bookmarkEnd w:id="0"/>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046641431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TS8L7SG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39251826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8332141223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TELEFONOS DE MEXICO SAB DE 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17/09/2016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41"/>
              <w:gridCol w:w="994"/>
              <w:gridCol w:w="667"/>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SALVADOR DIAZ MIRON # 102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COLON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8332141223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8332141223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3"/>
                          <w:gridCol w:w="1037"/>
                          <w:gridCol w:w="1196"/>
                          <w:gridCol w:w="1439"/>
                          <w:gridCol w:w="1159"/>
                          <w:gridCol w:w="144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8B02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8B0211" w:rsidRDefault="00BF79A1">
                              <w:pPr>
                                <w:rPr>
                                  <w:rFonts w:ascii="Arial" w:hAnsi="Arial" w:cs="Arial"/>
                                  <w:sz w:val="12"/>
                                  <w:szCs w:val="12"/>
                                  <w:lang w:val="en-US"/>
                                </w:rPr>
                              </w:pPr>
                              <w:r w:rsidRPr="008B0211">
                                <w:rPr>
                                  <w:rFonts w:ascii="Arial" w:hAnsi="Arial" w:cs="Arial"/>
                                  <w:sz w:val="12"/>
                                  <w:szCs w:val="12"/>
                                  <w:lang w:val="en-US"/>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COL10701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COL47D045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COL-01-01-02-07-00042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COL46D045</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FTTH_50Mdn_10Mup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2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2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2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2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2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COL10701 EQUIPO TAM-COLON-12 DSLAM TAM-COLON-12 TIPO DE DSLAM IP SEC ELEMENTOS DEL GRUPO TIPO CLASE 010 COL47D045 DG T1 020 COL-00-00-05-12-00 DSLA H1 030 COL46D045 DG T1 DISPOSITIVO NUEVO CENTRAL COL GRUPO COL19674 EQUIPO TAMATNC02015COL0001F DSLAM TAMATNC02015COL0001F TIPO DE DSLAM GPON SEC ELEMENTOS DEL GRUPO TIPO CLASE 010 TNC0835FO-00042 DG A 020 COL-01-01-02-07-00042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5"/>
        <w:gridCol w:w="1217"/>
        <w:gridCol w:w="1028"/>
        <w:gridCol w:w="808"/>
        <w:gridCol w:w="1231"/>
        <w:gridCol w:w="1013"/>
        <w:gridCol w:w="1090"/>
        <w:gridCol w:w="902"/>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046680894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39301539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8332123718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JESUS DANIEL GUERRERO REYNA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22/09/2016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41"/>
              <w:gridCol w:w="994"/>
              <w:gridCol w:w="274"/>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SALVADOR DIAZ MIRON # 618</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PISO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3</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8332123718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COL0913FO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COL0913FO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8332123718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COL0049FOA5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COL0049FOA5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68"/>
                          <w:gridCol w:w="1101"/>
                          <w:gridCol w:w="1354"/>
                          <w:gridCol w:w="110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1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947"/>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COL07463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COL41F071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COL-01-01-10-02-00036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COL40F071</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COL07463 EQUIPO TAM-COLON-8 DSLAM TAM-COLON-8 TIPO DE DSLAM IP SEC ELEMENTOS DEL GRUPO TIPO CLASE 010 COL41F071 DG T1 020 COL-00-00-10-38-00 DSLA H1 030 COL40F071 DG T1 DISPOSITIVO NUEVO CENTRAL COL GRUPO COL18900 EQUIPO TAMATNC01038COL0049F DSLAM TAMATNC01038COL0049F TIPO DE DSLAM GPON SEC ELEMENTOS DEL GRUPO TIPO CLASE 010 COL0913FO-00036 DG A 020 COL-01-01-10-02-00036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8"/>
        <w:gridCol w:w="1208"/>
        <w:gridCol w:w="1029"/>
        <w:gridCol w:w="808"/>
        <w:gridCol w:w="1232"/>
        <w:gridCol w:w="1014"/>
        <w:gridCol w:w="1091"/>
        <w:gridCol w:w="904"/>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046736784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39364247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8332140417</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SANCHEZ PEREZ GUADALUPE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28/09/2016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68"/>
              <w:gridCol w:w="994"/>
              <w:gridCol w:w="1421"/>
              <w:gridCol w:w="981"/>
              <w:gridCol w:w="1489"/>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CARLOS CANSECO # 501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DE LA PAZ Y REFORMA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LADAFON TEL COMUNIT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8332140417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COL0868FO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COL0868FO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8332140417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COL0045FOA5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COL0045FOA5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126"/>
                          <w:gridCol w:w="1126"/>
                          <w:gridCol w:w="1303"/>
                          <w:gridCol w:w="1544"/>
                          <w:gridCol w:w="1085"/>
                          <w:gridCol w:w="116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MODEM MULTIDSL</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COL16905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COL56H009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COL-01-01-05-01-00040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COL57H009</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3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COL16905 EQUIPO TAM-COLON-19 DSLAM TAM-COLON-19 TIPO DE DSLAM IP SEC ELEMENTOS DEL GRUPO TIPO CLASE 010 COL56H009 DG T1 020 COL-01-01-07-09-00 DSLA AF 030 COL57H009 DG T1 DISPOSITIVO NUEVO CENTRAL COL GRUPO COL15944 EQUIPO TAMATNC01017COL0045F DSLAM TAMATNC01017COL0045F TIPO DE DSLAM GPON SEC ELEMENTOS DEL GRUPO TIPO CLASE 010 COL0868FO-00040 DG A 020 COL-01-01-05-01-00040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4"/>
        <w:gridCol w:w="1128"/>
        <w:gridCol w:w="1042"/>
        <w:gridCol w:w="816"/>
        <w:gridCol w:w="1244"/>
        <w:gridCol w:w="1028"/>
        <w:gridCol w:w="1101"/>
        <w:gridCol w:w="911"/>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046744702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39375936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8332149815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LOPEZ GUERRA JULIA YOLANDA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29/09/2016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75"/>
              <w:gridCol w:w="994"/>
              <w:gridCol w:w="1447"/>
              <w:gridCol w:w="981"/>
              <w:gridCol w:w="1076"/>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JOSE DE ESCANDON # 505</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ALARCON/CANSECO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DEL PUEBLO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DEPARTAMENTO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3</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8332149815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8332149815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COL0062FOC3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COL0062FOC3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5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COL15537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TAMATNC01012COL0062F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COL0857FO-00017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COL-01-01-03-04-00017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4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COL15537 EQUIPO TAMATNC01012COL0062F DSLAM TAMATNC01012COL0062F TIPO DE DSLAM GPON SEC ELEMENTOS DEL GRUPO TIPO CLASE 010 COL0857FO-00017 DG A 020 COL-01-01-03-04-00017 DSLA AI DISPOSITIVO NUEVO CENTRAL GRUPO EQUIPO DSLAM TIPO DE DSLAM SEC ELEMENTOS DEL GRUPO TIPO CLASE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0"/>
        <w:gridCol w:w="951"/>
        <w:gridCol w:w="1070"/>
        <w:gridCol w:w="833"/>
        <w:gridCol w:w="1271"/>
        <w:gridCol w:w="1053"/>
        <w:gridCol w:w="1126"/>
        <w:gridCol w:w="93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046846263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39392470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8332121700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CARDINI TAMPICO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41"/>
              <w:gridCol w:w="994"/>
              <w:gridCol w:w="2161"/>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SALVADOR DIAZ MIRON # 116</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HOTEL INGLATERRA Y ESQ. OLMOS</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8332121700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8332121700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8"/>
                          <w:gridCol w:w="993"/>
                          <w:gridCol w:w="1205"/>
                          <w:gridCol w:w="1448"/>
                          <w:gridCol w:w="1165"/>
                          <w:gridCol w:w="1455"/>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1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947"/>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COL04572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COL36D060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COL-01-01-02-07-00050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COL37D060</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FTTH_50Mdn_10Mup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COL04572 EQUIPO TAM-COLON-4 DSLAM TAM-COLON-4 TIPO DE DSLAM IP SEC ELEMENTOS DEL GRUPO TIPO CLASE 010 COL36D060 DG T1 020 COL-01-01-16-12-00 DSLA AF 030 COL37D060 DG T1 DISPOSITIVO NUEVO CENTRAL COL GRUPO COL19682 EQUIPO TAMATNC02015COL0001F DSLAM TAMATNC02015COL0001F TIPO DE DSLAM GPON SEC ELEMENTOS DEL GRUPO TIPO CLASE 010 TNC0835FO-00050 DG A 020 COL-01-01-02-07-00050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5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3"/>
        <w:gridCol w:w="1249"/>
        <w:gridCol w:w="1018"/>
        <w:gridCol w:w="801"/>
        <w:gridCol w:w="1222"/>
        <w:gridCol w:w="1034"/>
        <w:gridCol w:w="1081"/>
        <w:gridCol w:w="89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046846264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39392471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8332124345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HERNANDEZ GONZALEZ EMERICO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41"/>
              <w:gridCol w:w="994"/>
              <w:gridCol w:w="1067"/>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SALVADOR DIAZ MIRON # 100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OLMOS Y COLON</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8332124345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8332124345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3"/>
                          <w:gridCol w:w="1037"/>
                          <w:gridCol w:w="1196"/>
                          <w:gridCol w:w="1439"/>
                          <w:gridCol w:w="1159"/>
                          <w:gridCol w:w="144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COL13418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COL51F046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COL-01-01-02-07-00044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COL50F046</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FTTH_50Mdn_10Mup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COL13418 EQUIPO TAM-COLON-15 DSLAM TAM-COLON-15 TIPO DE DSLAM IP SEC ELEMENTOS DEL GRUPO TIPO CLASE 010 COL51F046 DG T1 020 COL-00-00-02-41-00 DSLA H1 030 COL50F046 DG T1 DISPOSITIVO NUEVO CENTRAL COL GRUPO COL19676 EQUIPO TAMATNC02015COL0001F DSLAM TAMATNC02015COL0001F TIPO DE DSLAM GPON SEC ELEMENTOS DEL GRUPO TIPO CLASE 010 TNC0835FO-00044 DG A 020 COL-01-01-02-07-00044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6"/>
        <w:gridCol w:w="1287"/>
        <w:gridCol w:w="1012"/>
        <w:gridCol w:w="798"/>
        <w:gridCol w:w="1217"/>
        <w:gridCol w:w="1028"/>
        <w:gridCol w:w="1076"/>
        <w:gridCol w:w="89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046846267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39392485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8332123499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GRUPO JOYERO INGLATERRA SA DE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168"/>
              <w:gridCol w:w="994"/>
              <w:gridCol w:w="274"/>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FRAY ANDRES DE OLMOS # 204</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8332123499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TNC0835FO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8332123499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COL0001FOB3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3"/>
                          <w:gridCol w:w="1037"/>
                          <w:gridCol w:w="1196"/>
                          <w:gridCol w:w="1439"/>
                          <w:gridCol w:w="1159"/>
                          <w:gridCol w:w="144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COL13009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COL51D029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COL-01-01-02-07-00020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COL50D029</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6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COL13009 EQUIPO TAM-COLON-14 DSLAM TAM-COLON-14 TIPO DE DSLAM IP SEC ELEMENTOS DEL GRUPO TIPO CLASE 010 COL51D029 DG T1 020 COL-00-00-15-16-00 DSLA H1 030 COL50D029 DG T1 DISPOSITIVO NUEVO CENTRAL COL GRUPO COL19652 EQUIPO TAMATNC02015COL0001F DSLAM TAMATNC02015COL0001F TIPO DE DSLAM GPON SEC ELEMENTOS DEL GRUPO TIPO CLASE 010 TNC0835FO-00020 DG A 020 COL-01-01-02-07-00020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2"/>
        <w:gridCol w:w="1300"/>
        <w:gridCol w:w="1010"/>
        <w:gridCol w:w="797"/>
        <w:gridCol w:w="1215"/>
        <w:gridCol w:w="1025"/>
        <w:gridCol w:w="1075"/>
        <w:gridCol w:w="89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046981688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39443597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8332123595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SCHEKAIBAN COMSILLE JUAN CARLO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06/10/2016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41"/>
              <w:gridCol w:w="994"/>
              <w:gridCol w:w="1741"/>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SALVADOR DIAZ MIRON # 622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ALFARO Y AQUILES SERDAN</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8332123595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COL0913FO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COL0913FO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8332123595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COL0049FOA5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COL0049FOA5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102"/>
                          <w:gridCol w:w="1065"/>
                          <w:gridCol w:w="1230"/>
                          <w:gridCol w:w="1302"/>
                          <w:gridCol w:w="1472"/>
                          <w:gridCol w:w="1182"/>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PAMO3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INFI INALAM IP FIJA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COL16858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COL56G058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COL-01-01-10-02-00037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COL57G058</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COL16858 EQUIPO TAM-COLON-19 DSLAM TAM-COLON-19 TIPO DE DSLAM IP SEC ELEMENTOS DEL GRUPO TIPO CLASE 010 COL56G058 DG T1 020 COL-01-01-06-10-00 DSLA AF 030 COL57G058 DG T1 DISPOSITIVO NUEVO CENTRAL COL GRUPO COL18901 EQUIPO TAMATNC01038COL0049F DSLAM TAMATNC01038COL0049F TIPO DE DSLAM GPON SEC ELEMENTOS DEL GRUPO TIPO CLASE 010 COL0913FO-00037 DG A 020 COL-01-01-10-02-00037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7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7"/>
        <w:gridCol w:w="1200"/>
        <w:gridCol w:w="1014"/>
        <w:gridCol w:w="800"/>
        <w:gridCol w:w="1219"/>
        <w:gridCol w:w="1103"/>
        <w:gridCol w:w="1079"/>
        <w:gridCol w:w="892"/>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047216025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39581471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8332131362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GONZALEZ SALAZAR CRESENCIO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1-F. Residencial Preferente Plus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48"/>
              <w:gridCol w:w="994"/>
              <w:gridCol w:w="1634"/>
              <w:gridCol w:w="981"/>
              <w:gridCol w:w="8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FRANCITA # 704</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ZACAMIXTLE Y CACALILAO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PETROLERA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ALTOS</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8332131362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8332131362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5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661"/>
                                <w:gridCol w:w="961"/>
                                <w:gridCol w:w="527"/>
                                <w:gridCol w:w="1447"/>
                                <w:gridCol w:w="1401"/>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AGI05709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TAM-AGUILA-5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AGI30L045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AGI-01-01-04-05-00053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AGI31L045</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FTTH_20Mdn_5Mup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AGI GRUPO AGI05709 EQUIPO TAM-AGUILA-5 DSLAM TAM-AGUILA-5 TIPO DE DSLAM IP SEC ELEMENTOS DEL GRUPO TIPO CLASE 010 AGI30L045 DG T1 020 AGI-01-01-07-45-00 DSLA AE 030 AGI31L045 DG T1 DISPOSITIVO NUEVO CENTRAL AGI GRUPO AGI15605 EQUIPO TAMATNC02029AGI0035F DSLAM TAMATNC02029AGI0035F TIPO DE DSLAM GPON SEC ELEMENTOS DEL GRUPO TIPO CLASE 010 TNC0580FO-00053 DG A 020 AGI-01-01-04-05-00053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6"/>
        <w:gridCol w:w="1015"/>
        <w:gridCol w:w="1059"/>
        <w:gridCol w:w="827"/>
        <w:gridCol w:w="1261"/>
        <w:gridCol w:w="1046"/>
        <w:gridCol w:w="1117"/>
        <w:gridCol w:w="923"/>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047216009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39581472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8332131404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GARZA CANTU LEONEL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34"/>
              <w:gridCol w:w="994"/>
              <w:gridCol w:w="1461"/>
              <w:gridCol w:w="981"/>
              <w:gridCol w:w="8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CATALINA # 302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ESQ. PRL. FRANCITA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PETROLERA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8332131404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8332131404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16"/>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661"/>
                                <w:gridCol w:w="1027"/>
                                <w:gridCol w:w="527"/>
                                <w:gridCol w:w="1447"/>
                                <w:gridCol w:w="1401"/>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AGI11205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TAM-AGUILA-11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AGI38J097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AGI-01-01-04-05-00025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AGI39J097</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FTTH_20Mdn_5Mup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8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AGI GRUPO AGI11205 EQUIPO TAM-AGUILA-11 DSLAM TAM-AGUILA-11 TIPO DE DSLAM IP SEC ELEMENTOS DEL GRUPO TIPO CLASE 010 AGI38J097 DG T1 020 AGI-00-00-01-36-00 DSLA H1 030 AGI39J097 DG T1 DISPOSITIVO NUEVO CENTRAL AGI GRUPO AGI15577 EQUIPO TAMATNC02029AGI0035F DSLAM TAMATNC02029AGI0035F TIPO DE DSLAM GPON SEC ELEMENTOS DEL GRUPO TIPO CLASE 010 TNC0580FO-00025 DG A 020 AGI-01-01-04-05-00025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78"/>
        <w:gridCol w:w="1419"/>
        <w:gridCol w:w="983"/>
        <w:gridCol w:w="779"/>
        <w:gridCol w:w="1187"/>
        <w:gridCol w:w="1058"/>
        <w:gridCol w:w="1050"/>
        <w:gridCol w:w="87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047216114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39581501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8332170606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VAZQUEZ TORREROJORGE LUIS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1-F. Residencial Preferente Plus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401"/>
              <w:gridCol w:w="994"/>
              <w:gridCol w:w="1147"/>
              <w:gridCol w:w="981"/>
              <w:gridCol w:w="8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ZACAMIXTLE # 110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ESQ. CHOAPAS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PETROLERA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8"/>
                    <w:gridCol w:w="1085"/>
                    <w:gridCol w:w="1259"/>
                    <w:gridCol w:w="1259"/>
                    <w:gridCol w:w="377"/>
                    <w:gridCol w:w="515"/>
                    <w:gridCol w:w="1221"/>
                    <w:gridCol w:w="141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8332170606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8332170606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AGI0035FOC3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AGI0035FOC3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3"/>
                          <w:gridCol w:w="1037"/>
                          <w:gridCol w:w="1196"/>
                          <w:gridCol w:w="1439"/>
                          <w:gridCol w:w="1159"/>
                          <w:gridCol w:w="144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5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661"/>
                                <w:gridCol w:w="961"/>
                                <w:gridCol w:w="527"/>
                                <w:gridCol w:w="1447"/>
                                <w:gridCol w:w="1401"/>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AGI06000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TAM-AGUILA-5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AGI32C048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AGI-01-01-04-06-00020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AGI33C048</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09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AGI GRUPO AGI06000 EQUIPO TAM-AGUILA-5 DSLAM TAM-AGUILA-5 TIPO DE DSLAM IP SEC ELEMENTOS DEL GRUPO TIPO CLASE 010 AGI32C048 DG T1 020 AGI-01-01-13-48-00 DSLA AE 030 AGI33C048 DG T1 DISPOSITIVO NUEVO CENTRAL AGI GRUPO AGI15636 EQUIPO TAMATNC02030AGI0035F DSLAM TAMATNC02030AGI0035F TIPO DE DSLAM GPON SEC ELEMENTOS DEL GRUPO TIPO CLASE 010 TNC0581FO-00020 DG A 020 AGI-01-01-04-06-00020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2"/>
        <w:gridCol w:w="1192"/>
        <w:gridCol w:w="1032"/>
        <w:gridCol w:w="810"/>
        <w:gridCol w:w="1234"/>
        <w:gridCol w:w="1017"/>
        <w:gridCol w:w="1093"/>
        <w:gridCol w:w="904"/>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047238092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39592288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8462660368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ESPINOZA PEREZFLOR MARIA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187"/>
              <w:gridCol w:w="994"/>
              <w:gridCol w:w="274"/>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PRL CARRANZA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5"/>
                    <w:gridCol w:w="1066"/>
                    <w:gridCol w:w="1310"/>
                    <w:gridCol w:w="1310"/>
                    <w:gridCol w:w="371"/>
                    <w:gridCol w:w="506"/>
                    <w:gridCol w:w="1200"/>
                    <w:gridCol w:w="139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8462660368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PCO0015FO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8462660368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PCO0009FOC4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PCO0009FOC4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55"/>
                          <w:gridCol w:w="111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PCO00066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PCO04N066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PCO-01-01-01-03-00027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PCO05N066</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PCO00066 EQUIPO TAM-PANUCO-1 DSLAM TAM-PANUCO-1 TIPO DE DSLAM ATM SEC ELEMENTOS DEL GRUPO TIPO CLASE 010 PCO04N066 DG T2 020 PCO-01-01-03-18-110 DSLA AM 030 PCO05N066 DG T2 DISPOSITIVO NUEVO CENTRAL PCO GRUPO PCO06587 EQUIPO VERAPCO01003PCO0009F DSLAM VERAPCO01003PCO0009F TIPO DE DSLAM GPON SEC ELEMENTOS DEL GRUPO TIPO CLASE 010 PCO0015FO-00027 DG A 020 PCO-01-01-01-03-00027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1"/>
        <w:gridCol w:w="1290"/>
        <w:gridCol w:w="1016"/>
        <w:gridCol w:w="800"/>
        <w:gridCol w:w="1221"/>
        <w:gridCol w:w="1000"/>
        <w:gridCol w:w="1081"/>
        <w:gridCol w:w="895"/>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047242116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39592517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8462664289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GUZMAN GAYTAN KARLA GUADALUPE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441"/>
              <w:gridCol w:w="994"/>
              <w:gridCol w:w="2288"/>
              <w:gridCol w:w="981"/>
              <w:gridCol w:w="13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AND RIO PANUCO # 107</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CARR A TEMPOAL Y AND RIO TUXPAN</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FRACC LAS TRUCHAS</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5"/>
                    <w:gridCol w:w="1066"/>
                    <w:gridCol w:w="1310"/>
                    <w:gridCol w:w="1310"/>
                    <w:gridCol w:w="371"/>
                    <w:gridCol w:w="506"/>
                    <w:gridCol w:w="1200"/>
                    <w:gridCol w:w="139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8462664289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8462664289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8"/>
                          <w:gridCol w:w="993"/>
                          <w:gridCol w:w="1205"/>
                          <w:gridCol w:w="1448"/>
                          <w:gridCol w:w="1165"/>
                          <w:gridCol w:w="1455"/>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4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PCO03423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PCO07D111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PCO-01-01-01-04-00036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PCO08D111</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0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PCO03423 EQUIPO TAM-PANUCO-3 DSLAM TAM-PANUCO-3 TIPO DE DSLAM IP SEC ELEMENTOS DEL GRUPO TIPO CLASE 010 PCO07D111 DG T1 020 PCO-01-01-16-39-00 DSLA E1 030 PCO08D111 DG T1 DISPOSITIVO NUEVO CENTRAL PCO GRUPO PCO06660 EQUIPO VERAPCO01004PCO0009F DSLAM VERAPCO01004PCO0009F TIPO DE DSLAM GPON SEC ELEMENTOS DEL GRUPO TIPO CLASE 010 PCO0016FO-00036 DG A 020 PCO-01-01-01-04-00036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5"/>
        <w:gridCol w:w="1168"/>
        <w:gridCol w:w="1036"/>
        <w:gridCol w:w="812"/>
        <w:gridCol w:w="1238"/>
        <w:gridCol w:w="1021"/>
        <w:gridCol w:w="1097"/>
        <w:gridCol w:w="907"/>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39592524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8462664031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ETIENNE DOMINGUEZ SAID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1481"/>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CARLOS A CARRILLO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KILOMETRO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WAL-MART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8462664031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8462664031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PCO04583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PCO07I071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PCO08I071</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1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PCO04583 EQUIPO TAM-PANUCO-4 DSLAM TAM-PANUCO-4 TIPO DE DSLAM IP SEC ELEMENTOS DEL GRUPO TIPO CLASE 010 PCO07I071 DG T3 020 PCO-00-00-15-06-00 DSLA H1 030 PCO08I071 DG T3 DISPOSITIVO NUEVO CENTRAL PCO GRUPO PCO06707 EQUIPO VERAPCO01005PCO0009F DSLAM VERAPCO01005PCO0009F TIPO DE DSLAM GPON SEC ELEMENTOS DEL GRUPO TIPO CLASE 010 PCO0017FO-00019 DG A 020 PCO-01-01-01-05-00019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0"/>
        <w:gridCol w:w="1246"/>
        <w:gridCol w:w="1023"/>
        <w:gridCol w:w="805"/>
        <w:gridCol w:w="1226"/>
        <w:gridCol w:w="1008"/>
        <w:gridCol w:w="1087"/>
        <w:gridCol w:w="899"/>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047242260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8462664230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LAM ALVAREZ OMAR ALEXANDRO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274"/>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8462664230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8462664230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8"/>
                          <w:gridCol w:w="993"/>
                          <w:gridCol w:w="1205"/>
                          <w:gridCol w:w="1448"/>
                          <w:gridCol w:w="1165"/>
                          <w:gridCol w:w="1455"/>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4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PCO05744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PCO06M208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PCO06N208</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PCO05744 EQUIPO TAM-PANUCO-6 DSLAM TAM-PANUCO-6 TIPO DE DSLAM IP SEC ELEMENTOS DEL GRUPO TIPO CLASE 010 PCO06M208 DG T3 020 PCO-00-00-03-15-00 DSLA H1 030 PCO06N208 DG T3 DISPOSITIVO NUEVO CENTRAL PCO GRUPO PCO06708 EQUIPO VERAPCO01005PCO0009F DSLAM VERAPCO01005PCO0009F TIPO DE DSLAM GPON SEC ELEMENTOS DEL GRUPO TIPO CLASE 010 PCO0017FO-00020 DG A 020 PCO-01-01-01-05-00020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2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0"/>
        <w:gridCol w:w="1300"/>
        <w:gridCol w:w="1017"/>
        <w:gridCol w:w="799"/>
        <w:gridCol w:w="1218"/>
        <w:gridCol w:w="1000"/>
        <w:gridCol w:w="1078"/>
        <w:gridCol w:w="892"/>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047242261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8462561057</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DEL ANGEL PAJINCRISTINA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74"/>
              <w:gridCol w:w="994"/>
              <w:gridCol w:w="274"/>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RIO PANUCO # 6</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8462561057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8462561057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55"/>
                          <w:gridCol w:w="111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PCO03822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PCO07F078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PCO-01-01-01-05-00040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PCO08F078</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PCO03822 EQUIPO TAM-PANUCO-4 DSLAM TAM-PANUCO-4 TIPO DE DSLAM IP SEC ELEMENTOS DEL GRUPO TIPO CLASE 010 PCO07F078 DG T3 020 PCO-00-00-01-13-00 DSLA H1 030 PCO08F078 DG T3 DISPOSITIVO NUEVO CENTRAL PCO GRUPO PCO06728 EQUIPO VERAPCO01005PCO0009F DSLAM VERAPCO01005PCO0009F TIPO DE DSLAM GPON SEC ELEMENTOS DEL GRUPO TIPO CLASE 010 PCO0017FO-00040 DG A 020 PCO-01-01-01-05-00040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4"/>
        <w:gridCol w:w="1227"/>
        <w:gridCol w:w="1027"/>
        <w:gridCol w:w="807"/>
        <w:gridCol w:w="1229"/>
        <w:gridCol w:w="1012"/>
        <w:gridCol w:w="1088"/>
        <w:gridCol w:w="90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047242263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8462560025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FERNANDEZ DIPPJOAQUIN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332"/>
              <w:gridCol w:w="969"/>
              <w:gridCol w:w="2800"/>
              <w:gridCol w:w="952"/>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TEODULO GEA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FRENTE A EL CAMPO DE ALMACENES IBARRA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5"/>
                    <w:gridCol w:w="1066"/>
                    <w:gridCol w:w="1310"/>
                    <w:gridCol w:w="1310"/>
                    <w:gridCol w:w="371"/>
                    <w:gridCol w:w="506"/>
                    <w:gridCol w:w="1200"/>
                    <w:gridCol w:w="139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8462560025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8462560025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4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PCO05658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PCO06M122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PCO-01-01-01-04-00053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PCO06N122</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3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PCO05658 EQUIPO TAM-PANUCO-6 DSLAM TAM-PANUCO-6 TIPO DE DSLAM IP SEC ELEMENTOS DEL GRUPO TIPO CLASE 010 PCO06M122 DG T3 020 PCO-00-00-01-57-00 DSLA H1 030 PCO06N122 DG T3 DISPOSITIVO NUEVO CENTRAL PCO GRUPO PCO06677 EQUIPO VERAPCO01004PCO0009F DSLAM VERAPCO01004PCO0009F TIPO DE DSLAM GPON SEC ELEMENTOS DEL GRUPO TIPO CLASE 010 PCO0016FO-00053 DG A 020 PCO-01-01-01-04-00053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5"/>
        <w:gridCol w:w="1021"/>
        <w:gridCol w:w="1059"/>
        <w:gridCol w:w="827"/>
        <w:gridCol w:w="1261"/>
        <w:gridCol w:w="1041"/>
        <w:gridCol w:w="1116"/>
        <w:gridCol w:w="924"/>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047242281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8462560289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MENESES TAPIA SIMON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34"/>
              <w:gridCol w:w="994"/>
              <w:gridCol w:w="1261"/>
              <w:gridCol w:w="981"/>
              <w:gridCol w:w="13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CABEZA OLMECA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FRACC LAS TRUCHAS</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5"/>
                    <w:gridCol w:w="1066"/>
                    <w:gridCol w:w="1310"/>
                    <w:gridCol w:w="1310"/>
                    <w:gridCol w:w="371"/>
                    <w:gridCol w:w="506"/>
                    <w:gridCol w:w="1200"/>
                    <w:gridCol w:w="139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8462560289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PCO0016FO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8462560289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PCO0009FOD5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IFR62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PCO03220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PCO07C164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PCO-01-01-01-04-00039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PCO08C164</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PCO03220 EQUIPO TAM-PANUCO-3 DSLAM TAM-PANUCO-3 TIPO DE DSLAM IP SEC ELEMENTOS DEL GRUPO TIPO CLASE 010 PCO07C164 DG T1 020 PCO-01-01-13-16-00 DSLA E1 030 PCO08C164 DG T1 DISPOSITIVO NUEVO CENTRAL PCO GRUPO PCO06663 EQUIPO VERAPCO01004PCO0009F DSLAM VERAPCO01004PCO0009F TIPO DE DSLAM GPON SEC ELEMENTOS DEL GRUPO TIPO CLASE 010 PCO0016FO-00039 DG A 020 PCO-01-01-01-04-00039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4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1"/>
        <w:gridCol w:w="1097"/>
        <w:gridCol w:w="1047"/>
        <w:gridCol w:w="820"/>
        <w:gridCol w:w="1250"/>
        <w:gridCol w:w="1028"/>
        <w:gridCol w:w="1106"/>
        <w:gridCol w:w="915"/>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047242283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8462661834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DORA DELIA VERADEL ANGEL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21/10/2016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274"/>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8462661834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8462661834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PCO05469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PCO01L189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PCO-01-01-01-05-00021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PCO02L189</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PCO05469 EQUIPO TAM-PANUCO-5 DSLAM TAM-PANUCO-5 TIPO DE DSLAM IP SEC ELEMENTOS DEL GRUPO TIPO CLASE 010 PCO01L189 DG T3 020 PCO-00-00-14-60-00 DSLA H1 030 PCO02L189 DG T3 DISPOSITIVO NUEVO CENTRAL PCO GRUPO PCO06709 EQUIPO VERAPCO01005PCO0009F DSLAM VERAPCO01005PCO0009F TIPO DE DSLAM GPON SEC ELEMENTOS DEL GRUPO TIPO CLASE 010 PCO0017FO-00021 DG A 020 PCO-01-01-01-05-00021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3"/>
        <w:gridCol w:w="1089"/>
        <w:gridCol w:w="1010"/>
        <w:gridCol w:w="799"/>
        <w:gridCol w:w="1217"/>
        <w:gridCol w:w="1227"/>
        <w:gridCol w:w="1078"/>
        <w:gridCol w:w="891"/>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047242287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39592583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8462561020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NUEVA WAL MARTDE MEXICO S 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22/10/2016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1-A. Premier, Nacionales, Premier Regional</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1481"/>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CARLOS A CARRILLO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KILOMETRO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WAL-MART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8462561020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8462561020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55"/>
                          <w:gridCol w:w="111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PCO04869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PCO07J101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PCO08J101</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5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PCO04869 EQUIPO TAM-PANUCO-5 DSLAM TAM-PANUCO-5 TIPO DE DSLAM IP SEC ELEMENTOS DEL GRUPO TIPO CLASE 010 PCO07J101 DG T1 020 PCO-00-00-03-36-00 DSLA H1 030 PCO08J101 DG T1 DISPOSITIVO NUEVO CENTRAL PCO GRUPO PCO06711 EQUIPO VERAPCO01005PCO0009F DSLAM VERAPCO01005PCO0009F TIPO DE DSLAM GPON SEC ELEMENTOS DEL GRUPO TIPO CLASE 010 PCO0017FO-00023 DG A 020 PCO-01-01-01-05-00023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0"/>
        <w:gridCol w:w="1250"/>
        <w:gridCol w:w="1023"/>
        <w:gridCol w:w="805"/>
        <w:gridCol w:w="1225"/>
        <w:gridCol w:w="1008"/>
        <w:gridCol w:w="1085"/>
        <w:gridCol w:w="89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047243918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39592737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8332133470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 ARMENDARIZ NATIVIDAD 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22/10/2016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328"/>
              <w:gridCol w:w="994"/>
              <w:gridCol w:w="661"/>
              <w:gridCol w:w="981"/>
              <w:gridCol w:w="9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SEBASTIAN LERDO DE TEJADA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4A AVE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BARANDILLAS</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8332133470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8332133470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COL0074FOA4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COL0074FOA4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126"/>
                          <w:gridCol w:w="1126"/>
                          <w:gridCol w:w="1303"/>
                          <w:gridCol w:w="1544"/>
                          <w:gridCol w:w="1085"/>
                          <w:gridCol w:w="116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IFR13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MODEM MULTIDSL</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37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661"/>
                                <w:gridCol w:w="547"/>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AGI14904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COL-01-01-01-01-00026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6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AGI GRUPO AGI14904 EQUIPO TAMTNC04AD01AGI00673 DSLAM TAMTNC04AD01AGI00673 TIPO DE DSLAM TBA SEC ELEMENTOS DEL GRUPO TIPO CLASE 010 AGI03E008 DG T0 020 AGI-01-01-03-08-00 DSLA AE 030 AGI03S008 DG T0 DISPOSITIVO NUEVO CENTRAL COL GRUPO COL14842 EQUIPO TAMATNC01001COL0074F DSLAM TAMATNC01001COL0074F TIPO DE DSLAM GPON SEC ELEMENTOS DEL GRUPO TIPO CLASE 010 TNC0900FO-00026 DG A 020 COL-01-01-01-01-00026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6"/>
        <w:gridCol w:w="1327"/>
        <w:gridCol w:w="1012"/>
        <w:gridCol w:w="796"/>
        <w:gridCol w:w="1213"/>
        <w:gridCol w:w="996"/>
        <w:gridCol w:w="1075"/>
        <w:gridCol w:w="889"/>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047255425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39599178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8332123942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GONZALEZ HUERTAELADIO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75"/>
              <w:gridCol w:w="994"/>
              <w:gridCol w:w="274"/>
              <w:gridCol w:w="981"/>
              <w:gridCol w:w="1076"/>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JOSE DE ESCANDON # 406</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DEL PUEBLO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DEPARTAMENTO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7</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8332123942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8332123942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COL0056FOA2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COL0056FOA2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126"/>
                          <w:gridCol w:w="1126"/>
                          <w:gridCol w:w="1303"/>
                          <w:gridCol w:w="1544"/>
                          <w:gridCol w:w="1085"/>
                          <w:gridCol w:w="116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MODEM MULTIDSL</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COL16757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COL56F053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COL-01-01-04-02-00015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COL57F053</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COL16757 EQUIPO TAM-COLON-19 DSLAM TAM-COLON-19 TIPO DE DSLAM IP SEC ELEMENTOS DEL GRUPO TIPO CLASE 010 COL56F053 DG T1 020 COL-01-01-04-05-00 DSLA AF 030 COL57F053 DG T1 DISPOSITIVO NUEVO CENTRAL COL GRUPO COL15727 EQUIPO TAMATNC01014COL0056F DSLAM TAMATNC01014COL0056F TIPO DE DSLAM GPON SEC ELEMENTOS DEL GRUPO TIPO CLASE 010 COL0851FO-00015 DG A 020 COL-01-01-04-02-00015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4"/>
        <w:gridCol w:w="1381"/>
        <w:gridCol w:w="1004"/>
        <w:gridCol w:w="791"/>
        <w:gridCol w:w="1206"/>
        <w:gridCol w:w="986"/>
        <w:gridCol w:w="1068"/>
        <w:gridCol w:w="884"/>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047255428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39599184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8332129846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TORRES ESCALERARUBI SELENE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121"/>
              <w:gridCol w:w="994"/>
              <w:gridCol w:w="274"/>
              <w:gridCol w:w="981"/>
              <w:gridCol w:w="649"/>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VENUSTIANO CARRANZA # 512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INTERIOR</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8332129846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COL0851FO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8332129846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COL0056FOA8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COL0056FOA8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126"/>
                          <w:gridCol w:w="1126"/>
                          <w:gridCol w:w="1303"/>
                          <w:gridCol w:w="1544"/>
                          <w:gridCol w:w="1085"/>
                          <w:gridCol w:w="116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MODEM MULTIDSL</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COL18056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COL54L056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COL-01-01-04-02-00064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COL55L056</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7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COL18056 EQUIPO TAM-COLON-18 DSLAM TAM-COLON-18 TIPO DE DSLAM IP SEC ELEMENTOS DEL GRUPO TIPO CLASE 010 COL54L056 DG T1 020 COL-01-01-08-08-00 DSLA AF 030 COL55L056 DG T1 DISPOSITIVO NUEVO CENTRAL COL GRUPO COL15776 EQUIPO TAMATNC01014COL0056F DSLAM TAMATNC01014COL0056F TIPO DE DSLAM GPON SEC ELEMENTOS DEL GRUPO TIPO CLASE 010 COL0851FO-00064 DG A 020 COL-01-01-04-02-00064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2"/>
        <w:gridCol w:w="1245"/>
        <w:gridCol w:w="1025"/>
        <w:gridCol w:w="805"/>
        <w:gridCol w:w="1227"/>
        <w:gridCol w:w="1005"/>
        <w:gridCol w:w="1086"/>
        <w:gridCol w:w="899"/>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047255429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39599298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8332130376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INMOBILIARIA MINCER SA 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428"/>
              <w:gridCol w:w="994"/>
              <w:gridCol w:w="2674"/>
              <w:gridCol w:w="981"/>
              <w:gridCol w:w="8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AGUA DULCE # 601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PLAZA AGUA DULCE Y EBANO / ZACAMIXTLE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PETROLERA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LOCAL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15</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8332130376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TNC0610FO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TNC0610FO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8332130376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AGI0014FOB8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AGI0014FOB8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50"/>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661"/>
                                <w:gridCol w:w="961"/>
                                <w:gridCol w:w="527"/>
                                <w:gridCol w:w="1447"/>
                                <w:gridCol w:w="1401"/>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AGI04857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TAM-AGUILA-4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AGI30C057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AGI-01-01-06-08-00058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AGI31C057</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8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AGI GRUPO AGI04857 EQUIPO TAM-AGUILA-4 DSLAM TAM-AGUILA-4 TIPO DE DSLAM IP SEC ELEMENTOS DEL GRUPO TIPO CLASE 010 AGI30C057 DG T1 020 AGI-01-01-06-09-00 DSLA AE 030 AGI31C057 DG T1 DISPOSITIVO NUEVO CENTRAL AGI GRUPO AGI15930 EQUIPO TAMATNC02048AGI0014F DSLAM TAMATNC02048AGI0014F TIPO DE DSLAM GPON SEC ELEMENTOS DEL GRUPO TIPO CLASE 010 TNC0610FO-00058 DG A 020 AGI-01-01-06-08-00058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1"/>
        <w:gridCol w:w="1102"/>
        <w:gridCol w:w="1041"/>
        <w:gridCol w:w="815"/>
        <w:gridCol w:w="1243"/>
        <w:gridCol w:w="1061"/>
        <w:gridCol w:w="1101"/>
        <w:gridCol w:w="91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047262073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39609683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8332124098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GPO JOYERO WALKOVER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24/10/2016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461"/>
              <w:gridCol w:w="994"/>
              <w:gridCol w:w="1027"/>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BENITO JUAREZ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COMONFORT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PISO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8332124098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COL0827FO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COL0827FO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8332124098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COL0037FOB6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COL0037FOB6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83"/>
                          <w:gridCol w:w="1037"/>
                          <w:gridCol w:w="1196"/>
                          <w:gridCol w:w="1439"/>
                          <w:gridCol w:w="1159"/>
                          <w:gridCol w:w="1440"/>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14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COL16890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COL56G090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COL-01-01-06-03-00046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COL57G090</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FTTH_50Mdn_10Mup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COL16890 EQUIPO TAM-COLON-19 DSLAM TAM-COLON-19 TIPO DE DSLAM IP SEC ELEMENTOS DEL GRUPO TIPO CLASE 010 COL56G090 DG T1 020 COL-01-01-06-42-00 DSLA AF 030 COL57G090 DG T1 DISPOSITIVO NUEVO CENTRAL COL GRUPO COL16334 EQUIPO TAMATNC01023COL0037F DSLAM TAMATNC01023COL0037F TIPO DE DSLAM GPON SEC ELEMENTOS DEL GRUPO TIPO CLASE 010 COL0827FO-00046 DG A 020 COL-01-01-06-03-00046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19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2"/>
        <w:gridCol w:w="1089"/>
        <w:gridCol w:w="1048"/>
        <w:gridCol w:w="821"/>
        <w:gridCol w:w="1251"/>
        <w:gridCol w:w="1030"/>
        <w:gridCol w:w="1107"/>
        <w:gridCol w:w="91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047357607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39682282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8462663531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RUIZ PEREZ DULCE ARIADNA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02/11/2016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1481"/>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CARLOS A CARRILLO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KILOMETRO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WAL-MART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8462663531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8462663531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PCO02751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PCO07A207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PCO-01-01-01-05-00024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PCO08A207</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VOZ Y DATOS PROCESO AUTOMATICO DIVISIONAL COPE CON OPERATIVOS MIGRACION A FIBRA OPTICA DISPOSITIVO ANTERIOR CENTRAL PCO GRUPO PCO02751 EQUIPO TAM-PANUCO-3 DSLAM TAM-PANUCO-3 TIPO DE DSLAM IP SEC ELEMENTOS DEL GRUPO TIPO CLASE 010 PCO07A207 DG T3 020 PCO-01-01-05-27-00 DSLA E1 030 PCO08A207 DG T3 DISPOSITIVO NUEVO CENTRAL PCO GRUPO PCO06712 EQUIPO VERAPCO01005PCO0009F DSLAM VERAPCO01005PCO0009F TIPO DE DSLAM GPON SEC ELEMENTOS DEL GRUPO TIPO CLASE 010 PCO0017FO-00024 DG A 020 PCO-01-01-01-05-00024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8"/>
        <w:gridCol w:w="1001"/>
        <w:gridCol w:w="1062"/>
        <w:gridCol w:w="828"/>
        <w:gridCol w:w="1263"/>
        <w:gridCol w:w="1048"/>
        <w:gridCol w:w="1118"/>
        <w:gridCol w:w="92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047403875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39730436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8462661531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ABEL ORTA CORONEL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571"/>
              <w:gridCol w:w="961"/>
              <w:gridCol w:w="2858"/>
              <w:gridCol w:w="943"/>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PRIMERO DE DICIEMBRE Y SALVADOR DIAZ MIRON</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KILOMETRO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8462661531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8462661531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6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PCO04562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PCO07I050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PCO08I050</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FTTH_20Mdn_5Mup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0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PCO GRUPO PCO04562 EQUIPO TAM-PANUCO-4 DSLAM TAM-PANUCO-4 TIPO DE DSLAM IP SEC ELEMENTOS DEL GRUPO TIPO CLASE 010 PCO07I050 DG T3 020 PCO-00-00-14-49-00 DSLA H1 030 PCO08I050 DG T3 DISPOSITIVO NUEVO CENTRAL PCO GRUPO PCO06718 EQUIPO VERAPCO01005PCO0009F DSLAM VERAPCO01005PCO0009F TIPO DE DSLAM GPON SEC ELEMENTOS DEL GRUPO TIPO CLASE 010 PCO0017FO-00030 DG A 020 PCO-01-01-01-05-00030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3"/>
        <w:gridCol w:w="1138"/>
        <w:gridCol w:w="1034"/>
        <w:gridCol w:w="812"/>
        <w:gridCol w:w="1239"/>
        <w:gridCol w:w="1054"/>
        <w:gridCol w:w="1096"/>
        <w:gridCol w:w="90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047403860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PCO</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39730501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8462662099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CORONA EXTRA ENPCO SA DE 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661"/>
              <w:gridCol w:w="994"/>
              <w:gridCol w:w="1481"/>
              <w:gridCol w:w="981"/>
              <w:gridCol w:w="106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CRT PANUCO TEMPOAL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CARLOS A CARRILLO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INDEPENDENCIA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PANUCO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VE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KILOMETRO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WAL-MART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8462662099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PCO0017FO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8462662099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PCO0009FOE3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PCO02574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TAM-PANUCO-3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PCO07A030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PCO-01-01-01-05-00018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PCO08A030</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PCO GRUPO PCO02574 EQUIPO TAM-PANUCO-3 DSLAM TAM-PANUCO-3 TIPO DE DSLAM IP SEC ELEMENTOS DEL GRUPO TIPO CLASE 010 PCO07A030 DG T3 020 PCO-01-01-02-30-00 DSLA E1 030 PCO08A030 DG T3 DISPOSITIVO NUEVO CENTRAL PCO GRUPO PCO06706 EQUIPO VERAPCO01005PCO0009F DSLAM VERAPCO01005PCO0009F TIPO DE DSLAM GPON SEC ELEMENTOS DEL GRUPO TIPO CLASE 010 PCO0017FO-00018 DG A 020 PCO-01-01-01-05-00018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1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7"/>
        <w:gridCol w:w="1255"/>
        <w:gridCol w:w="1022"/>
        <w:gridCol w:w="804"/>
        <w:gridCol w:w="1226"/>
        <w:gridCol w:w="1007"/>
        <w:gridCol w:w="1085"/>
        <w:gridCol w:w="89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047442965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39780785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8332144149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MAIN CRUZ CANDELARIA ELOISA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13/11/2016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395"/>
              <w:gridCol w:w="994"/>
              <w:gridCol w:w="1581"/>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SOR JUANA INES DE LA CRUZ # 103</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ALTAMIRA Y E.CARRANZA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8332144149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TNC0884FO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TNC0884FO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8332144149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COL0112FOA1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COL0112FOA1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15"/>
                          <w:gridCol w:w="1055"/>
                          <w:gridCol w:w="1290"/>
                          <w:gridCol w:w="1223"/>
                          <w:gridCol w:w="1592"/>
                          <w:gridCol w:w="107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IFR43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20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COL18284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TAM-COLON-18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COL56B092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COL-01-01-02-08-00008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COL57B092</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FTTH_20Mdn_5Mup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OS PARA MIGRACION FTTH PROCESO AUTOMATICO DIVISIONAL COPE CON OPERATIV OS MIGRACION A FIBRA OPTICA DISPOSITIVO ANTERIOR CENTRAL COL GRUPO COL18284 EQUIPO TAM-COLON-18 DSLAM TAM-COLON-18 TIPO DE DSLAM IP SEC ELEMENTOS DEL GRUPO TIPO CLASE 010 COL56B092 DG T1 020 COL-01-01-12-44-00 DSLA AF 030 COL57B092 DG T1 DISPOSITIVO NUEVO CENTRAL COL GRUPO COL19320 EQUIPO TAMATNC02016COL0112F DSLAM TAMATNC02016COL0112F TIPO DE DSLAM GPON SEC ELEMENTOS DEL GRUPO TIPO CLASE 010 TNC0884FO-00008 DG A 020 COL-01-01-02-08-00008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9"/>
        <w:gridCol w:w="987"/>
        <w:gridCol w:w="1051"/>
        <w:gridCol w:w="806"/>
        <w:gridCol w:w="1386"/>
        <w:gridCol w:w="1054"/>
        <w:gridCol w:w="1089"/>
        <w:gridCol w:w="902"/>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047480064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D220PBGPI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39816691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8332139629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JOMOLO S A DE 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16/11/2016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1-D. Mayor C+, Mayor C-</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876"/>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PLANTA BAJA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1021-A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521"/>
              <w:gridCol w:w="994"/>
              <w:gridCol w:w="1928"/>
              <w:gridCol w:w="981"/>
              <w:gridCol w:w="882"/>
            </w:tblGrid>
            <w:tr w:rsidR="00BF79A1" w:rsidRPr="0021749E">
              <w:trPr>
                <w:tblCellSpacing w:w="15" w:type="dxa"/>
              </w:trPr>
              <w:tc>
                <w:tcPr>
                  <w:tcW w:w="0" w:type="auto"/>
                  <w:gridSpan w:val="6"/>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DOMICILIO ANTERIOR</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REGIOMONTANA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ZONA G PLAZA TRES ARCOS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EL NARANJAL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8332139629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8332139629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492"/>
                          <w:gridCol w:w="1220"/>
                          <w:gridCol w:w="1168"/>
                          <w:gridCol w:w="1307"/>
                          <w:gridCol w:w="1140"/>
                          <w:gridCol w:w="1026"/>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INIPM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LPI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CABLEADO INT. P/MENSUAL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ONE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AGI16002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TAMATNC02052AGI0081F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TNC0689FO-00002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AGI-01-01-07-04-00002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2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CEICO LEON 16-NOV-2016 ADRIANA PIO D2 INFINITUM C I S COSTO HACER CITA PREVIA EUSEBIO DEL ANGEL GONZALEZ TEL REF CEL 8331484540 NO SE LOCALIZA CLIENTE 1/12/2016 NOS COMUNICAMOS AL NUM DE REFERENCIA 833 148 4540 CLIENTE COMENTA QUE YA HAY GENTE EN EL LOCAL A TODA HORA SE REGRESA A INSTALACION GRACIAS CAT COLON GABRIELA SOULES</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4"/>
        <w:gridCol w:w="987"/>
        <w:gridCol w:w="1082"/>
        <w:gridCol w:w="840"/>
        <w:gridCol w:w="1282"/>
        <w:gridCol w:w="958"/>
        <w:gridCol w:w="1134"/>
        <w:gridCol w:w="937"/>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047495727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39835677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8336883709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ITAL CAFE SA DECV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5536778949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0445562966</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NIVEL 2</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3009</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8336883709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AGI0081FOB5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AGI0081FOB5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46"/>
                          <w:gridCol w:w="1047"/>
                          <w:gridCol w:w="1524"/>
                          <w:gridCol w:w="1139"/>
                          <w:gridCol w:w="1235"/>
                          <w:gridCol w:w="106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836SD</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LLAMADA EN ESPERA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841S1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PROMOCION SERV.DIGITALES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AGI16101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TAMATNC02053AGI0081F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TNC0690FO-00037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AGI-01-01-07-05-00037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08"/>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PQI35 PAQUETE MI NEGOCIO PYME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3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PQI35 - INFINITUM EN PAQUETE 549 161118 ALTA COMERCIAL CON UN CABL EN PLAN MI NEGOCIO PYME COORDINAR INST CON FELIPE VILCHIS CEL 5562966048/ ANGEL HERNANDEZ CEL 5536778949 CAT COL NOMBRE_CONTACTO ITAL CAFE SA CV TEL_CONTACTO 5536778949 TEL_CEL_CONTACTO 5562966048 TECNICO ENTREGA MODEM Si hay facilidades de lineas telefonicas Si hay facilidades de Dispositivos Si hay facilidades de Red Principal Si hay facilidades de Red Secundaria Si hay facilidades de Puerto Si existe oferta comercial FIBRA EN DISTRITO AGI0081FO DISPOSITIVO NUEVO CENTRAL AGI GRUPO AGI16101 EQUIPO TAMATNC02053AGI0081F DSLAM TAMATNC02053AGI0081F TIPO DE DSLAM GPON SEC ELEMENTOS DEL GRUPO TIPO CLASE 010 TNC0690FO-00037 DG A 020 AGI-01-01-07-05-00037 DSLA AO CIERRE DE VENTAS TIPO DOMICILIO CON FACILIDADES FECHA CONTRATACION 18 DE NOVIEMBRE DE 2016 TIEMPO DE ATENCION 15 FECHA DE ATENCION 3 DE DICIEMBRE DE 2016 FECHA ZONA8000 CORREO ELECTRONICO ANGEL HERNANDEZ ALSEA COM MX EN ESPERA DEFINICION DE LA PLAZA PARA VER LA MANERA DE INSTALAR DEBIDO A QUE E L DUCTO ESTA EN EL PLAFON EN MEDIO DEL LOCAL</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4"/>
        <w:gridCol w:w="987"/>
        <w:gridCol w:w="1082"/>
        <w:gridCol w:w="840"/>
        <w:gridCol w:w="1282"/>
        <w:gridCol w:w="958"/>
        <w:gridCol w:w="1134"/>
        <w:gridCol w:w="937"/>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047495813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39835684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8336883710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ITAL CAFE SA DECV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5536778949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0445562966</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NIVEL 2</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3009</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AGI0081FOB5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AGI0081FOB5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410"/>
                          <w:gridCol w:w="1584"/>
                          <w:gridCol w:w="1220"/>
                          <w:gridCol w:w="1294"/>
                          <w:gridCol w:w="1172"/>
                          <w:gridCol w:w="67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PFR12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ISP01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RENTA INFINITUM PYME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PRODIGY</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837SD</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SIGUEME</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841S1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PROMOCION SERV.DIGITALES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AGI16102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TAMATNC02053AGI0081F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TNC0690FO-00038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AGI-01-01-07-05-00038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114"/>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PQI33 PAQUETE SUPER NEGOCIO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FTTH_50Mdn_10Mup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PQI33 - INFINITUM EN PAQUETE 799 161118 ALTA COMERCIAL CON UN CABL EN PLAN SUPER NEGOCIO COORDINAR INST CON FELIPE VILCHIS CEL 5562966048/ ANGEL HERNANDEZ CEL 5536778949 CAT COL NOMBRE_CONTACTO ITAL CAFE SA DE CV TEL_CONTACTO 5536778949 TEL_CEL_CONTACTO 5562966048 TECNICO ENTREGA MODEM Si hay facilidades de lineas telefonicas Si hay facilidades de Dispositivos Si hay facilidades de Red Principal Si hay facilidades de Red Secundaria Si hay facilidades de Puerto Si existe oferta comercial FIBRA EN DISTRITO AGI0081FO DISPOSITIVO NUEVO CENTRAL AGI GRUPO AGI16102 EQUIPO TAMATNC02053AGI0081F DSLAM TAMATNC02053AGI0081F TIPO DE DSLAM GPON SEC ELEMENTOS DEL GRUPO TIPO CLASE 010 TNC0690FO-00038 DG A 020 AGI-01-01-07-05-00038 DSLA AO CIERRE DE VENTAS TIPO DOMICILIO CON FACILIDADES FECHA CONTRATACION 18 DE NOVIEMBRE DE 2016 TIEMPO DE ATENCION 15 FECHA DE ATENCION 3 DE DICIEMBRE DE 2016 FECHA ZONA8000 CORREO ELECTRONICO ANGEL HERNANDEZ ALSEA COM MX EN ESPERA DEFINICION DE LA PLAZA PARA VER LA MANERA DE INSTALAR DEBIDO A QUE E L DUCTO ESTA EN EL PLAFON EN MEDIO DEL LOCAL</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90"/>
        <w:gridCol w:w="1394"/>
        <w:gridCol w:w="1006"/>
        <w:gridCol w:w="785"/>
        <w:gridCol w:w="1321"/>
        <w:gridCol w:w="892"/>
        <w:gridCol w:w="1059"/>
        <w:gridCol w:w="877"/>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047550147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D22LPBGPI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39883003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8332132366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URBANIZACION YDESARROLLO CONS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OFICINA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081"/>
              <w:gridCol w:w="994"/>
              <w:gridCol w:w="2101"/>
              <w:gridCol w:w="981"/>
              <w:gridCol w:w="782"/>
            </w:tblGrid>
            <w:tr w:rsidR="00BF79A1" w:rsidRPr="0021749E">
              <w:trPr>
                <w:tblCellSpacing w:w="15" w:type="dxa"/>
              </w:trPr>
              <w:tc>
                <w:tcPr>
                  <w:tcW w:w="0" w:type="auto"/>
                  <w:gridSpan w:val="6"/>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DOMICILIO ANTERIOR</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BERLIN # 806</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J.TIJERINA Y EJERCITO MEXICANO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8332132366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8332132366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218"/>
                          <w:gridCol w:w="1167"/>
                          <w:gridCol w:w="1411"/>
                          <w:gridCol w:w="1139"/>
                          <w:gridCol w:w="1394"/>
                          <w:gridCol w:w="1025"/>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TAMATNC02052AGI0081F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TNC0689FO-00025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AGI-01-01-07-04-00025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3015"/>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PQI26 PAQUETE TELMEX NEGOCIO SIN LIMITES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FTTH_100Mdn_20Mup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4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161124 CAMBIO DE DOM CON UN CABLEADO COORDINAR LA INST AL CEL 833 238 9261 CON JOSE PERALES EJEC CTA ING HAYDEE ZAVALA GCT SERVICIO = PLAN PAG SELECCIONADO = DISPOSITIVO ANALOGICO = DISPOSITIVO INFINITUM = AGI16025 CENTRAL = AGI GRUPO = AGI16025 DSLAM = TAMATNC02052AGI0081F ---------------------------------------------------------------------- SEC ELEMENTOS DEL GRUPO TIPO CLASE ---------------------------------------------------------------------- 010 TNC0689FO-00025 DG A 020 AGI-01-01-07-04-00025 DSLA AO CONTACTO = TELEFONO DE CONTACTO = MODEM = EL TECNICO ENTREGA ONT Y RECOGE MODEM LPI PARA DESCARGAR DEL INVENTARIO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74"/>
        <w:gridCol w:w="1371"/>
        <w:gridCol w:w="993"/>
        <w:gridCol w:w="778"/>
        <w:gridCol w:w="1304"/>
        <w:gridCol w:w="987"/>
        <w:gridCol w:w="1049"/>
        <w:gridCol w:w="86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047550235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D22LPBGPI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39883004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8332131176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URBANIZACION YDESAROOLLO CONS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24/11/2016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OFICINA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081"/>
              <w:gridCol w:w="994"/>
              <w:gridCol w:w="2101"/>
              <w:gridCol w:w="981"/>
              <w:gridCol w:w="782"/>
            </w:tblGrid>
            <w:tr w:rsidR="00BF79A1" w:rsidRPr="0021749E">
              <w:trPr>
                <w:tblCellSpacing w:w="15" w:type="dxa"/>
              </w:trPr>
              <w:tc>
                <w:tcPr>
                  <w:tcW w:w="0" w:type="auto"/>
                  <w:gridSpan w:val="6"/>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DOMICILIO ANTERIOR</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BERLIN # 806</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J.TIJERINA Y EJERCITO MEXICANO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8"/>
                    <w:gridCol w:w="1085"/>
                    <w:gridCol w:w="1259"/>
                    <w:gridCol w:w="1259"/>
                    <w:gridCol w:w="377"/>
                    <w:gridCol w:w="515"/>
                    <w:gridCol w:w="1221"/>
                    <w:gridCol w:w="141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8332131176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TNC0692FO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TNC0692FO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8332131176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AGI0081FOD3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AGI0081FOD3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290"/>
                          <w:gridCol w:w="1233"/>
                          <w:gridCol w:w="1476"/>
                          <w:gridCol w:w="1185"/>
                          <w:gridCol w:w="1054"/>
                          <w:gridCol w:w="1116"/>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MODEM MULTIDSL</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AGI16210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TAMATNC02055AGI0081F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TNC0692FO-00018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AGI-01-01-07-07-00018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3015"/>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PQI26 PAQUETE TELMEX NEGOCIO SIN LIMITES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FTTH_100Mdn_20Mup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5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161124 CAMBIO DE DOM CON UN CABL COORDINAR INST CON ING JOSE PERALE S AL CEL 833 238 9261 EJEC CTA ING HAYDEE ZAVALA GCT SERVICIO = PLAN PAG SELECCIONADO = DISPOSITIVO ANALOGICO = DISPOSITIVO INFINITUM = AGI16210 CENTRAL = AGI GRUPO = AGI16210 DSLAM = TAMATNC02055AGI0081F ---------------------------------------------------------------------- SEC ELEMENTOS DEL GRUPO TIPO CLASE ---------------------------------------------------------------------- 010 TNC0692FO-00018 DG A 020 AGI-01-01-07-07-00018 DSLA AO CONTACTO = TELEFONO DE CONTACTO = MODEM = EL TECNICO ENTREGA ONT Y RECOGE MODEM LPI PARA DESCARGAR DEL INVENTARIO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90"/>
        <w:gridCol w:w="1456"/>
        <w:gridCol w:w="992"/>
        <w:gridCol w:w="784"/>
        <w:gridCol w:w="1195"/>
        <w:gridCol w:w="974"/>
        <w:gridCol w:w="1058"/>
        <w:gridCol w:w="875"/>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047570321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39906172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8332141616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LOPEZ MARTINEZRAFAEL CP</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88"/>
              <w:gridCol w:w="994"/>
              <w:gridCol w:w="274"/>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CRISTOBAL COLON # 611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8332141616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COL0844FO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COL0844FO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8332141616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COL0038FOC7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COL0038FOC7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69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COL15319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TAMATNC01008COL0038F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COL0844FO-00055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COL-01-01-02-04-00055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COL15319 EQUIPO TAMATNC01008COL0038F DSLAM TAMATNC01008COL0038F TIPO DE DSLAM GPON SEC ELEMENTOS DEL GRUPO TIPO CLASE 010 COL0844FO-00055 DG A 020 COL-01-01-02-04-00055 DSLA AI DISPOSITIVO NUEVO CENTRAL GRUPO EQUIPO DSLAM TIPO DE DSLAM SEC ELEMENTOS DEL GRUPO TIPO CLASE DISPOSITIVO ANTERIOR CENTRAL COL GRUPO COL15319 EQUIPO TAMATNC01008COL0038F DSLAM TAMATNC01008COL0038F TIPO DE DSLAM GPON SEC ELEMENTOS DEL GRUPO TIPO CLASE 010 COL0844FO-00055 DG A 020 COL-01-01-02-04-00055 DSLA AI DISPOSITIVO NUEVO CENTRAL COL GRUPO COL15319 EQUIPO TAMATNC01008COL0038F DSLAM TAMATNC01008COL0038F TIPO DE DSLAM GPON SEC ELEMENTOS DEL GRUPO TIPO CLASE 010 COL0844FO-00055 DG A 020 COL-01-01-02-04-00055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6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8"/>
        <w:gridCol w:w="1458"/>
        <w:gridCol w:w="992"/>
        <w:gridCol w:w="784"/>
        <w:gridCol w:w="1195"/>
        <w:gridCol w:w="973"/>
        <w:gridCol w:w="1058"/>
        <w:gridCol w:w="87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047573813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39909777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8332192718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MAYA CERVANTEZLAURA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28/11/2016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68"/>
              <w:gridCol w:w="994"/>
              <w:gridCol w:w="274"/>
              <w:gridCol w:w="981"/>
              <w:gridCol w:w="789"/>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SANTIAGO # 213</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AMERICANA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8332192718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TNC0904FO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8332192718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COL0074FOE1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69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COL15074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TAMATNC01005COL0074F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TNC0904FO-00002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COL-01-01-02-01-00002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COL15074 EQUIPO TAMATNC01005COL0074F DSLAM TAMATNC01005COL0074F TIPO DE DSLAM GPON SEC ELEMENTOS DEL GRUPO TIPO CLASE 010 TNC0904FO-00002 DG A 020 COL-01-01-02-01-00002 DSLA AI DISPOSITIVO NUEVO CENTRAL GRUPO EQUIPO DSLAM TIPO DE DSLAM SEC ELEMENTOS DEL GRUPO TIPO CLASE DISPOSITIVO ANTERIOR CENTRAL COL GRUPO COL15074 EQUIPO TAMATNC01005COL0074F DSLAM TAMATNC01005COL0074F TIPO DE DSLAM GPON SEC ELEMENTOS DEL GRUPO TIPO CLASE 010 TNC0904FO-00002 DG A 020 COL-01-01-02-01-00002 DSLA AI DISPOSITIVO NUEVO CENTRAL COL GRUPO COL15074 EQUIPO TAMATNC01005COL0074F DSLAM TAMATNC01005COL0074F TIPO DE DSLAM GPON SEC ELEMENTOS DEL GRUPO TIPO CLASE 010 TNC0904FO-00002 DG A 020 COL-01-01-02-01-00002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8"/>
        <w:gridCol w:w="1148"/>
        <w:gridCol w:w="1021"/>
        <w:gridCol w:w="804"/>
        <w:gridCol w:w="1226"/>
        <w:gridCol w:w="1114"/>
        <w:gridCol w:w="1085"/>
        <w:gridCol w:w="89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047586133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39923677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8332131494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AVILA LOPEZ MARIA CLEOTILDE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30/11/2016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1-F. Residencial Preferente Plus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114"/>
              <w:gridCol w:w="994"/>
              <w:gridCol w:w="1314"/>
              <w:gridCol w:w="981"/>
              <w:gridCol w:w="8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FRANCITA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ESQ. ZACAMIXTLE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PETROLERA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8332131494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61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8332131494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AGI0035FOB8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069"/>
                          <w:gridCol w:w="1068"/>
                          <w:gridCol w:w="1476"/>
                          <w:gridCol w:w="1185"/>
                          <w:gridCol w:w="1501"/>
                          <w:gridCol w:w="105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AGI15613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TAMATNC02029AGI0035F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TNC0580FO-00061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AGI-01-01-04-05-00061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7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AGI GRUPO AGI03750 EQUIPO TAM-AGUILA-12 DSLAM TAM-AGUILA-12 TIPO DE DSLAM IP SEC ELEMENTOS DEL GRUPO TIPO CLASE 010 AGI28D006 DG T1 020 AGI-01-01-15-06-00 DSLA AE 030 AGI29D006 DG T1 DISPOSITIVO NUEVO CENTRAL AGI GRUPO AGI15613 EQUIPO TAMATNC02029AGI0035F DSLAM TAMATNC02029AGI0035F TIPO DE DSLAM GPON SEC ELEMENTOS DEL GRUPO TIPO CLASE 010 TNC0580FO-00061 DG A 020 AGI-01-01-04-05-00061 DSLA AO DISPOSITIVO ANTERIOR CENTRAL AGI GRUPO AGI03750 EQUIPO TAM-AGUILA-12 DSLAM TAM-AGUILA-12 TIPO DE DSLAM IP SEC ELEMENTOS DEL GRUPO TIPO CLASE 010 AGI28D006 DG T1 020 AGI-01-01-15-06-00 DSLA AE 030 AGI29D006 DG T1 DISPOSITIVO NUEVO CENTRAL AGI GRUPO AGI15613 EQUIPO TAMATNC02029AGI0035F DSLAM TAMATNC02029AGI0035F TIPO DE DSLAM GPON SEC ELEMENTOS DEL GRUPO TIPO CLASE 010 TNC0580FO-00061 DG A 020 AGI-01-01-04-05-00061 DSLA AO</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9"/>
        <w:gridCol w:w="1215"/>
        <w:gridCol w:w="1054"/>
        <w:gridCol w:w="813"/>
        <w:gridCol w:w="1240"/>
        <w:gridCol w:w="928"/>
        <w:gridCol w:w="1097"/>
        <w:gridCol w:w="90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047586084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39923714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8336881977</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EUROPIEL SINERGIA S DE RL DE C</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30/11/2016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8187607888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0448187607</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NIVEL 1</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2024D</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8"/>
                    <w:gridCol w:w="1085"/>
                    <w:gridCol w:w="1259"/>
                    <w:gridCol w:w="1259"/>
                    <w:gridCol w:w="377"/>
                    <w:gridCol w:w="515"/>
                    <w:gridCol w:w="1221"/>
                    <w:gridCol w:w="141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8336881977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TNC0691FO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8336881977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AGI0081FOC8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AGI0081FOC8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550"/>
                          <w:gridCol w:w="1374"/>
                          <w:gridCol w:w="1260"/>
                          <w:gridCol w:w="1322"/>
                          <w:gridCol w:w="989"/>
                          <w:gridCol w:w="858"/>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PFR68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ISP01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RENTA INF AGRUP NEGOCIO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PRODIGY</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838SD</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TRES A LA VEZ</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849SD</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REMARCADO EN OCUPADO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AGI16187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TAMATNC02054AGI0081F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TNC0691FO-00059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AGI-01-01-07-06-00059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3015"/>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PQI26 PAQUETE TELMEX NEGOCIO SIN LIMITES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FTTH_100Mdn_20Mup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161130 ALTA COMERCIAL CON UN CABL EN PLAN SIN LIMITES 1 COORDINA R INST CON IVAN DAVILA AL 045 818 760 78 88 EJEC CTA ING HAYDEE ZAVALA GCT NOMBRE_CONTACTO IVAN DAVILA TEL_CONTACTO 8187607888 TEL_CEL_CONTACTO 8187607888 ENTREGA POR EL TECNICO SOLICITUD DE SERVICIO INFINITUM PARA LINEAS NU EVAS</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89"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0"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52"/>
        <w:gridCol w:w="1637"/>
        <w:gridCol w:w="962"/>
        <w:gridCol w:w="769"/>
        <w:gridCol w:w="1171"/>
        <w:gridCol w:w="937"/>
        <w:gridCol w:w="1037"/>
        <w:gridCol w:w="859"/>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047627086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39975939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8332144030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MARIA ANTONIETACALZADA ESPINO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06/12/2016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35"/>
              <w:gridCol w:w="994"/>
              <w:gridCol w:w="1761"/>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CESAR LOPEZ DE LARA # 113</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E.CARRANZA Y ALTAMIRA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8332144030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8332144030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COL0026FOC1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COL0026FOC1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069"/>
                          <w:gridCol w:w="1068"/>
                          <w:gridCol w:w="1476"/>
                          <w:gridCol w:w="1185"/>
                          <w:gridCol w:w="1501"/>
                          <w:gridCol w:w="1054"/>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COL16615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TAMATNC01028COL0026F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COL0800FO-00007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COL-01-01-07-04-00007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COL09012 EQUIPO TAM-COLON-10 DSLAM TAM-COLON-10 TIPO DE DSLAM IP SEC ELEMENTOS DEL GRUPO TIPO CLASE 010 COL43J084 DG T1 020 COL-00-00-04-51-00 DSLA H1 030 COL42J084 DG T1 DISPOSITIVO NUEVO CENTRAL COL GRUPO COL16615 EQUIPO TAMATNC01028COL0026F DSLAM TAMATNC01028COL0026F TIPO DE DSLAM GPON SEC ELEMENTOS DEL GRUPO TIPO CLASE 010 COL0800FO-00007 DG A 020 COL-01-01-07-04-00007 DSLA AI DISPOSITIVO ANTERIOR CENTRAL COL GRUPO COL09012 EQUIPO TAM-COLON-10 DSLAM TAM-COLON-10 TIPO DE DSLAM IP SEC ELEMENTOS DEL GRUPO TIPO CLASE 010 COL43J084 DG T1 020 COL-00-00-04-51-00 DSLA H1 030 COL42J084 DG T1 DISPOSITIVO NUEVO CENTRAL COL GRUPO COL16615 EQUIPO TAMATNC01028COL0026F DSLAM TAMATNC01028COL0026F TIPO DE DSLAM GPON SEC ELEMENTOS DEL GRUPO TIPO CLASE 010 COL0800FO-00007 DG A 020 COL-01-01-07-04-00007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6"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7"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7"/>
        <w:gridCol w:w="1022"/>
        <w:gridCol w:w="1052"/>
        <w:gridCol w:w="823"/>
        <w:gridCol w:w="1255"/>
        <w:gridCol w:w="1076"/>
        <w:gridCol w:w="1111"/>
        <w:gridCol w:w="918"/>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047632859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39984728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8332128323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GOMEZ RINCON RAMON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07/12/2016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1-E. Comercial Preferente</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81"/>
              <w:gridCol w:w="994"/>
              <w:gridCol w:w="274"/>
              <w:gridCol w:w="981"/>
              <w:gridCol w:w="62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ALVARO OBREGON # 108</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8332128323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8332128323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COL0002FOA7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COL0002FOA7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077"/>
                          <w:gridCol w:w="1021"/>
                          <w:gridCol w:w="1486"/>
                          <w:gridCol w:w="1192"/>
                          <w:gridCol w:w="1518"/>
                          <w:gridCol w:w="105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COL19239</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TAMATNC01049COL0002F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TNC0847FO-00055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COL-01-01-13-01-00055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FTTH_30Mdn_10Mup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8"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29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1"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2"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COL18175 EQUIPO TAM-COLON-18 DSLAM TAM-COLON-18 TIPO DE DSLAM IP SEC ELEMENTOS DEL GRUPO TIPO CLASE 010 COL56A079 DG T1 020 COL-01-01-10-31-00 DSLA AF 030 COL57A079 DG T1 DISPOSITIVO NUEVO CENTRAL COL GRUPO COL19239 EQUIPO TAMATNC01049COL0002F DSLAM TAMATNC01049COL0002F TIPO DE DSLAM GPON SEC ELEMENTOS DEL GRUPO TIPO CLASE 010 TNC0847FO-00055 DG A 020 COL-01-01-13-01-00055 DSLA AI DISPOSITIVO ANTERIOR CENTRAL COL GRUPO COL18175 EQUIPO TAM-COLON-18 DSLAM TAM-COLON-18 TIPO DE DSLAM CO-VDSL SEC ELEMENTOS DEL GRUPO TIPO CLASE 010 COL56A079 DG T1 020 COL-01-01-10-31-00 DSLA AE 030 COL57A079 DG T1 DISPOSITIVO NUEVO CENTRAL COL GRUPO COL19239 EQUIPO TAMATNC01049COL0002F DSLAM TAMATNC01049COL0002F TIPO DE DSLAM GPON SEC ELEMENTOS DEL GRUPO TIPO CLASE 010 TNC0847FO-00055 DG A 020 COL-01-01-13-01-00055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3"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4"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0"/>
        <w:gridCol w:w="1129"/>
        <w:gridCol w:w="1024"/>
        <w:gridCol w:w="806"/>
        <w:gridCol w:w="1229"/>
        <w:gridCol w:w="1118"/>
        <w:gridCol w:w="1088"/>
        <w:gridCol w:w="900"/>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047632965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39984808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8332145801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SALINAS DEL ANGEL OFELIA PERLI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07/12/2016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0000000000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1-F. Residencial Preferente Plus</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35"/>
              <w:gridCol w:w="994"/>
              <w:gridCol w:w="2014"/>
              <w:gridCol w:w="981"/>
              <w:gridCol w:w="5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20 DE NOVIEMBRE # 224</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ALTAMIRA-ALVARO OBREGON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CENTRO</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8332145801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8332145801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COL0002FOA2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COL0002FOA2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077"/>
                          <w:gridCol w:w="1021"/>
                          <w:gridCol w:w="1486"/>
                          <w:gridCol w:w="1192"/>
                          <w:gridCol w:w="1518"/>
                          <w:gridCol w:w="105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IFR88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8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COL19195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TAMATNC01049COL0002F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TNC0847FO-00011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COL-01-01-13-01-00011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5"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6"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7"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8"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09"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COL07441 EQUIPO TAM-COLON-8 DSLAM TAM-COLON-8 TIPO DE DSLAM IP SEC ELEMENTOS DEL GRUPO TIPO CLASE 010 COL41F049 DG T1 020 COL-00-00-10-16-00 DSLA H1 030 COL40F049 DG T1 DISPOSITIVO NUEVO CENTRAL COL GRUPO COL19195 EQUIPO TAMATNC01049COL0002F DSLAM TAMATNC01049COL0002F TIPO DE DSLAM GPON SEC ELEMENTOS DEL GRUPO TIPO CLASE 010 TNC0847FO-00011 DG A 020 COL-01-01-13-01-00011 DSLA AI DISPOSITIVO ANTERIOR CENTRAL COL GRUPO COL07441 EQUIPO TAM-COLON-8 DSLAM TAM-COLON-8 TIPO DE DSLAM IP SEC ELEMENTOS DEL GRUPO TIPO CLASE 010 COL41F049 DG T1 020 COL-00-00-10-16-00 DSLA H1 030 COL40F049 DG T1 DISPOSITIVO NUEVO CENTRAL COL GRUPO COL19195 EQUIPO TAMATNC01049COL0002F DSLAM TAMATNC01049COL0002F TIPO DE DSLAM GPON SEC ELEMENTOS DEL GRUPO TIPO CLASE 010 TNC0847FO-00011 DG A 020 COL-01-01-13-01-00011 DSLA AI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0"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1"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9"/>
        <w:gridCol w:w="1153"/>
        <w:gridCol w:w="1054"/>
        <w:gridCol w:w="823"/>
        <w:gridCol w:w="1256"/>
        <w:gridCol w:w="936"/>
        <w:gridCol w:w="1112"/>
        <w:gridCol w:w="921"/>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047632607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A91LPBG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39985113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8336883152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DEL ANGEL DEL ANGEL AURELIO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07/12/2016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8332610290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0448333665</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61"/>
              <w:gridCol w:w="994"/>
              <w:gridCol w:w="1694"/>
              <w:gridCol w:w="981"/>
              <w:gridCol w:w="90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CLL TOPILTZIN # 409</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ZAPOTAL Y R BUSTAMANTE</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BARANDILLAS</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8336883152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TNC0900FO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8336883152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COL0074FOA3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COL0074FOA3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540"/>
                          <w:gridCol w:w="1433"/>
                          <w:gridCol w:w="1060"/>
                          <w:gridCol w:w="1066"/>
                          <w:gridCol w:w="1151"/>
                          <w:gridCol w:w="1103"/>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IFR78</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 MBPS</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PFR30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RENTA INFINITUM CONECTES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838SD</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TRES A LA VEZ</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REMATE DE SALIDA</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COL14834</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TAMATNC01001COL0074F</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TNC0900FO-00018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COL-01-01-01-01-00018</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54"/>
                    <w:gridCol w:w="827"/>
                    <w:gridCol w:w="954"/>
                    <w:gridCol w:w="827"/>
                    <w:gridCol w:w="954"/>
                    <w:gridCol w:w="1487"/>
                  </w:tblGrid>
                  <w:tr w:rsidR="00BF79A1"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PERFIL CONFIGURADO</w:t>
                        </w:r>
                      </w:p>
                    </w:tc>
                  </w:tr>
                  <w:tr w:rsidR="00BF79A1"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INF19 PAQUETE CONECTES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FTTH_10Mdn_3Mup</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2"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3"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4"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5"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6"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INF19 - INFINITUM EN PAQUETE 389 SIAC 4856039 VIENE DE OS 47603901 7/12/2016 CONTRATACION LINEA TELEFON ICA UNA ROSETA SIN APTO TELEFONICO PAQUETE CONECTES CLL TOPILTZIN 409 COL BARANDILLAS TAMPICO TAMPS TERMINAL COL0074B5 TEL REF 044 833 366 58 21 CASA DOS PISOS COLOR MOSTAZA GRACIAS GABRIELA SOULES NOMBRE_CONTACTO DEL ANGEL DEL ANGEL AURELIO TEL_CONTACTO 8332610290 TEL_CEL_CONTACTO 8333665821 TECNICO ENTREGA MODEM Si hay facilidades de lineas telefonicas Si hay facilidades de Dispositivos Si hay facilidades de Red Principal Si hay facilidades de Red Secundaria Si hay facilidades de Puerto Si existe oferta comercial FIBRA EN DISTRITO COL0074FO DISPOSITIVO NUEVO CENTRAL COL GRUPO COL14834 EQUIPO TAMATNC01001COL0074F DSLAM TAMATNC01001COL0074F TIPO DE DSLAM GPON SEC ELEMENTOS DEL GRUPO TIPO CLASE 010 TNC0900FO-00018 DG A 020 COL-01-01-01-01-00018 DSLA AI CIERRE DE VENTAS TIPO DOMICILIO CON FACILIDADES FECHA CONTRATACION 07 DE DICIEMBRE DE 2016 TIEMPO DE ATENCION 15 FECHA DE ATENCION 22 DE DICIEMBRE DE 2016 FECHA ZONA8000 CORREO ELECTRONICO NP NP COM CLIENTE NO DESEA EL SERVICIO 12/12/2016 CLIENTE SI DESEA EL SERVICIO FAVOR DE CONTACTARLO EN CELULAR 044 8333665821 O 0448331812560 SE REENVIA OS A PLANTA CATMADERO 8641678 13/12/2016 19 57 HCE CLIENTE NO DESEA EL SERVICIO 14/12/2016 HABLAMOS AL 833 366 58 21 COMENTA LA CLIENTE QUE NO HA PASADO A INSTALAR ELLOS SI DESEAN EL SERVICIO SE REGRESA A PLANTA CAT COLON LGSI</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7"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8"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0"/>
        <w:gridCol w:w="964"/>
        <w:gridCol w:w="1093"/>
        <w:gridCol w:w="839"/>
        <w:gridCol w:w="1280"/>
        <w:gridCol w:w="959"/>
        <w:gridCol w:w="1133"/>
        <w:gridCol w:w="936"/>
      </w:tblGrid>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047631266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AGI</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A0GEPBG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39985207</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8336883720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UNINET SA DE CV</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07/12/2016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8180200116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0448180200</w:t>
            </w:r>
          </w:p>
        </w:tc>
      </w:tr>
      <w:tr w:rsidR="00BF79A1"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3-O. Valor Nulo</w:t>
            </w: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BF79A1" w:rsidRPr="0021749E">
              <w:trPr>
                <w:tblCellSpacing w:w="15" w:type="dxa"/>
              </w:trPr>
              <w:tc>
                <w:tcPr>
                  <w:tcW w:w="0" w:type="auto"/>
                  <w:gridSpan w:val="6"/>
                  <w:vAlign w:val="center"/>
                </w:tcPr>
                <w:p w:rsidR="00BF79A1" w:rsidRPr="0021749E" w:rsidRDefault="00BF79A1">
                  <w:pPr>
                    <w:rPr>
                      <w:rFonts w:ascii="Arial" w:hAnsi="Arial" w:cs="Arial"/>
                      <w:sz w:val="12"/>
                      <w:szCs w:val="12"/>
                    </w:rPr>
                  </w:pPr>
                  <w:r w:rsidRPr="0021749E">
                    <w:rPr>
                      <w:rFonts w:ascii="Arial" w:hAnsi="Arial" w:cs="Arial"/>
                      <w:sz w:val="12"/>
                      <w:szCs w:val="12"/>
                    </w:rPr>
                    <w:t>DOMICILIO ACTUAL</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CUAUHTEMOC Y .</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PRIMAVERA</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TM</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SOTANO 2</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S1</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ALTAMA</w:t>
                  </w:r>
                </w:p>
              </w:tc>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w:t>
                  </w:r>
                </w:p>
              </w:tc>
            </w:tr>
            <w:tr w:rsidR="00BF79A1" w:rsidRPr="0021749E">
              <w:trPr>
                <w:tblCellSpacing w:w="15" w:type="dxa"/>
              </w:trPr>
              <w:tc>
                <w:tcPr>
                  <w:tcW w:w="0" w:type="auto"/>
                  <w:vAlign w:val="center"/>
                </w:tcPr>
                <w:p w:rsidR="00BF79A1" w:rsidRPr="0021749E" w:rsidRDefault="00BF79A1">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 .</w:t>
                  </w:r>
                </w:p>
              </w:tc>
              <w:tc>
                <w:tcPr>
                  <w:tcW w:w="0" w:type="auto"/>
                  <w:gridSpan w:val="2"/>
                  <w:vAlign w:val="center"/>
                </w:tcPr>
                <w:p w:rsidR="00BF79A1" w:rsidRPr="0021749E" w:rsidRDefault="00BF79A1">
                  <w:pPr>
                    <w:jc w:val="right"/>
                    <w:rPr>
                      <w:rFonts w:ascii="Arial" w:hAnsi="Arial" w:cs="Arial"/>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sz w:val="12"/>
                <w:szCs w:val="12"/>
              </w:rPr>
            </w:pPr>
          </w:p>
        </w:tc>
      </w:tr>
      <w:tr w:rsidR="00BF79A1"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BF79A1"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b/>
                            <w:bCs/>
                            <w:sz w:val="12"/>
                            <w:szCs w:val="12"/>
                          </w:rPr>
                        </w:pPr>
                        <w:r w:rsidRPr="0021749E">
                          <w:rPr>
                            <w:rFonts w:ascii="Arial" w:hAnsi="Arial" w:cs="Arial"/>
                            <w:b/>
                            <w:bCs/>
                            <w:sz w:val="12"/>
                            <w:szCs w:val="12"/>
                          </w:rPr>
                          <w:t>LOCALIZACIÓN</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41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8336883720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AGI0081FOA6</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234"/>
                    <w:gridCol w:w="674"/>
                    <w:gridCol w:w="1354"/>
                    <w:gridCol w:w="1267"/>
                    <w:gridCol w:w="1107"/>
                    <w:gridCol w:w="1421"/>
                  </w:tblGrid>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IFR53</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20CPM</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ACCESO 100 MBPS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GI COM R/A DEBITESE</w:t>
                        </w:r>
                      </w:p>
                    </w:tc>
                  </w:tr>
                  <w:tr w:rsidR="00BF79A1"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1</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BF79A1" w:rsidRPr="0021749E">
                    <w:trPr>
                      <w:tblCellSpacing w:w="15" w:type="dxa"/>
                    </w:trPr>
                    <w:tc>
                      <w:tcPr>
                        <w:tcW w:w="75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CARSO CT1_TAM</w:t>
                        </w:r>
                      </w:p>
                    </w:tc>
                  </w:tr>
                  <w:tr w:rsidR="00BF79A1" w:rsidRPr="0021749E">
                    <w:trPr>
                      <w:tblCellSpacing w:w="15" w:type="dxa"/>
                    </w:trPr>
                    <w:tc>
                      <w:tcPr>
                        <w:tcW w:w="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BF79A1" w:rsidRPr="0021749E" w:rsidRDefault="00BF79A1">
                        <w:pPr>
                          <w:rPr>
                            <w:rFonts w:ascii="Arial" w:hAnsi="Arial" w:cs="Arial"/>
                            <w:sz w:val="12"/>
                            <w:szCs w:val="12"/>
                          </w:rPr>
                        </w:pPr>
                        <w:r w:rsidRPr="0021749E">
                          <w:rPr>
                            <w:rFonts w:ascii="Arial" w:hAnsi="Arial" w:cs="Arial"/>
                            <w:sz w:val="12"/>
                            <w:szCs w:val="12"/>
                          </w:rPr>
                          <w:t>2448206</w:t>
                        </w:r>
                      </w:p>
                    </w:tc>
                  </w:tr>
                </w:tbl>
                <w:p w:rsidR="00BF79A1" w:rsidRPr="0021749E" w:rsidRDefault="00BF79A1">
                  <w:pPr>
                    <w:rPr>
                      <w:sz w:val="12"/>
                      <w:szCs w:val="12"/>
                    </w:rPr>
                  </w:pPr>
                </w:p>
              </w:tc>
            </w:tr>
            <w:tr w:rsidR="00BF79A1"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19"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0"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1" style="width:112.5pt;height:1.5pt" o:hrpct="0" o:hralign="center" o:hrstd="t" o:hr="t" fillcolor="#aca899" stroked="f"/>
                          </w:pict>
                        </w:r>
                      </w:p>
                      <w:p w:rsidR="00BF79A1" w:rsidRPr="0021749E" w:rsidRDefault="00BF79A1">
                        <w:pPr>
                          <w:jc w:val="center"/>
                          <w:rPr>
                            <w:rFonts w:ascii="Arial" w:hAnsi="Arial" w:cs="Arial"/>
                            <w:sz w:val="12"/>
                            <w:szCs w:val="12"/>
                          </w:rPr>
                        </w:pPr>
                        <w:r w:rsidRPr="0021749E">
                          <w:rPr>
                            <w:rFonts w:ascii="Arial" w:hAnsi="Arial" w:cs="Arial"/>
                            <w:sz w:val="12"/>
                            <w:szCs w:val="12"/>
                          </w:rPr>
                          <w:t>NO DESEO EL SERVICIO</w:t>
                        </w:r>
                      </w:p>
                    </w:tc>
                  </w:tr>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NOMBRE Y FIRMA DEL CLIENTE</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2"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3"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INSTALAR EN AVE EJERCITO MEXICANO SN COL PRIMAVERA ENTRE CUAUHTEMOC MCI SEARS ALTAMA FAC POR AGI0081FOA6 ID 1900 28M4052U1900 ID 2100 28M4052L2100 NOMBRE_CONTACTO ING MARTHA RIVAS RIVAS TEL_CONTACTO 8180200116 TEL_CEL_CONTACTO 8180200116 ENTREGA MODEM EN TIENDA SOLICITUD DE SERVICIO INFINITUM PARA LINEAS N UEVAS</w:t>
                        </w:r>
                      </w:p>
                    </w:tc>
                  </w:tr>
                </w:tbl>
                <w:p w:rsidR="00BF79A1" w:rsidRPr="0021749E" w:rsidRDefault="00BF79A1">
                  <w:pPr>
                    <w:rPr>
                      <w:sz w:val="12"/>
                      <w:szCs w:val="12"/>
                    </w:rPr>
                  </w:pPr>
                </w:p>
              </w:tc>
            </w:tr>
            <w:tr w:rsidR="00BF79A1"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BF79A1" w:rsidRPr="0021749E">
                    <w:trPr>
                      <w:tblCellSpacing w:w="15" w:type="dxa"/>
                      <w:jc w:val="center"/>
                    </w:trPr>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4" style="width:150pt;height:1.5pt" o:hrpct="0" o:hralign="center" o:hrstd="t" o:hr="t" fillcolor="#aca899" stroked="f"/>
                          </w:pic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BF79A1" w:rsidRPr="0021749E" w:rsidRDefault="00BF79A1">
                        <w:pPr>
                          <w:jc w:val="center"/>
                          <w:rPr>
                            <w:rFonts w:ascii="Arial" w:hAnsi="Arial" w:cs="Arial"/>
                            <w:sz w:val="12"/>
                            <w:szCs w:val="12"/>
                          </w:rPr>
                        </w:pPr>
                        <w:r w:rsidRPr="0021749E">
                          <w:rPr>
                            <w:rFonts w:ascii="Arial" w:hAnsi="Arial" w:cs="Arial"/>
                            <w:sz w:val="12"/>
                            <w:szCs w:val="12"/>
                          </w:rPr>
                          <w:pict>
                            <v:rect id="_x0000_i1325" style="width:150pt;height:1.5pt" o:hrpct="0" o:hralign="center" o:hrstd="t" o:hr="t" fillcolor="#aca899" stroked="f"/>
                          </w:pict>
                        </w:r>
                      </w:p>
                    </w:tc>
                  </w:tr>
                  <w:tr w:rsidR="00BF79A1" w:rsidRPr="0021749E">
                    <w:trPr>
                      <w:tblCellSpacing w:w="15" w:type="dxa"/>
                      <w:jc w:val="center"/>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w:t>
                        </w:r>
                      </w:p>
                    </w:tc>
                  </w:tr>
                </w:tbl>
                <w:p w:rsidR="00BF79A1" w:rsidRPr="0021749E" w:rsidRDefault="00BF79A1">
                  <w:pPr>
                    <w:rPr>
                      <w:sz w:val="12"/>
                      <w:szCs w:val="12"/>
                    </w:rPr>
                  </w:pPr>
                </w:p>
              </w:tc>
            </w:tr>
          </w:tbl>
          <w:p w:rsidR="00BF79A1" w:rsidRPr="0021749E" w:rsidRDefault="00BF79A1">
            <w:pPr>
              <w:rPr>
                <w:sz w:val="12"/>
                <w:szCs w:val="12"/>
              </w:rPr>
            </w:pPr>
          </w:p>
        </w:tc>
      </w:tr>
    </w:tbl>
    <w:p w:rsidR="00BF79A1" w:rsidRPr="0021749E" w:rsidRDefault="00BF79A1">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2"/>
        <w:gridCol w:w="1011"/>
        <w:gridCol w:w="1056"/>
        <w:gridCol w:w="825"/>
        <w:gridCol w:w="1258"/>
        <w:gridCol w:w="1068"/>
        <w:gridCol w:w="1113"/>
        <w:gridCol w:w="921"/>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BF79A1" w:rsidRPr="0021749E">
              <w:trPr>
                <w:tblCellSpacing w:w="15" w:type="dxa"/>
              </w:trPr>
              <w:tc>
                <w:tcPr>
                  <w:tcW w:w="1500" w:type="pct"/>
                  <w:vAlign w:val="center"/>
                </w:tcPr>
                <w:p w:rsidR="00BF79A1" w:rsidRPr="0021749E" w:rsidRDefault="00BF79A1">
                  <w:pPr>
                    <w:rPr>
                      <w:rFonts w:ascii="Arial" w:hAnsi="Arial" w:cs="Arial"/>
                      <w:sz w:val="12"/>
                      <w:szCs w:val="12"/>
                    </w:rPr>
                  </w:pPr>
                </w:p>
              </w:tc>
              <w:tc>
                <w:tcPr>
                  <w:tcW w:w="1500" w:type="pct"/>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FECHA: 19/12/2016</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PLANTA EXTERIOR</w:t>
                  </w:r>
                </w:p>
              </w:tc>
            </w:tr>
            <w:tr w:rsidR="00BF79A1" w:rsidRPr="0021749E">
              <w:trPr>
                <w:tblCellSpacing w:w="15" w:type="dxa"/>
              </w:trPr>
              <w:tc>
                <w:tcPr>
                  <w:tcW w:w="0" w:type="auto"/>
                  <w:gridSpan w:val="3"/>
                  <w:vAlign w:val="center"/>
                </w:tcPr>
                <w:p w:rsidR="00BF79A1" w:rsidRPr="0021749E" w:rsidRDefault="00BF79A1">
                  <w:pPr>
                    <w:jc w:val="center"/>
                    <w:rPr>
                      <w:rFonts w:ascii="Arial" w:hAnsi="Arial" w:cs="Arial"/>
                      <w:sz w:val="12"/>
                      <w:szCs w:val="12"/>
                    </w:rPr>
                  </w:pPr>
                  <w:r w:rsidRPr="0021749E">
                    <w:rPr>
                      <w:rFonts w:ascii="Arial" w:hAnsi="Arial" w:cs="Arial"/>
                      <w:sz w:val="12"/>
                      <w:szCs w:val="12"/>
                    </w:rPr>
                    <w:t>ORDENES DE SERVICIO</w:t>
                  </w:r>
                </w:p>
              </w:tc>
            </w:tr>
            <w:tr w:rsidR="00BF79A1" w:rsidRPr="0021749E">
              <w:trPr>
                <w:tblCellSpacing w:w="15" w:type="dxa"/>
              </w:trPr>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c>
                <w:tcPr>
                  <w:tcW w:w="0" w:type="auto"/>
                  <w:vAlign w:val="center"/>
                </w:tcPr>
                <w:p w:rsidR="00BF79A1" w:rsidRPr="0021749E" w:rsidRDefault="00BF79A1">
                  <w:pPr>
                    <w:rPr>
                      <w:sz w:val="12"/>
                      <w:szCs w:val="12"/>
                    </w:rPr>
                  </w:pPr>
                </w:p>
              </w:tc>
            </w:tr>
          </w:tbl>
          <w:p w:rsidR="00BF79A1" w:rsidRPr="0021749E" w:rsidRDefault="00BF79A1">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BF79A1" w:rsidRPr="0021749E">
              <w:trPr>
                <w:tblCellSpacing w:w="15" w:type="dxa"/>
              </w:trPr>
              <w:tc>
                <w:tcPr>
                  <w:tcW w:w="0" w:type="auto"/>
                  <w:vAlign w:val="center"/>
                </w:tcPr>
                <w:p w:rsidR="00BF79A1" w:rsidRPr="0021749E" w:rsidRDefault="00BF79A1">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BF79A1" w:rsidRPr="0021749E" w:rsidRDefault="00BF79A1">
                  <w:pPr>
                    <w:rPr>
                      <w:rFonts w:ascii="Arial" w:hAnsi="Arial" w:cs="Arial"/>
                      <w:sz w:val="12"/>
                      <w:szCs w:val="12"/>
                      <w:u w:val="single"/>
                    </w:rPr>
                  </w:pPr>
                </w:p>
              </w:tc>
            </w:tr>
          </w:tbl>
          <w:p w:rsidR="00BF79A1" w:rsidRPr="0021749E" w:rsidRDefault="00BF79A1">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047644975</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TS2L7SG</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39993951</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BF79A1" w:rsidRPr="0021749E" w:rsidRDefault="00BF79A1">
            <w:pPr>
              <w:rPr>
                <w:rFonts w:ascii="Arial" w:hAnsi="Arial" w:cs="Arial"/>
                <w:sz w:val="12"/>
                <w:szCs w:val="12"/>
              </w:rPr>
            </w:pPr>
            <w:r w:rsidRPr="0021749E">
              <w:rPr>
                <w:rFonts w:ascii="Arial" w:hAnsi="Arial" w:cs="Arial"/>
                <w:sz w:val="12"/>
                <w:szCs w:val="12"/>
              </w:rPr>
              <w:t>8332125328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BF79A1" w:rsidRPr="0021749E" w:rsidRDefault="00BF79A1">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FLORES S EN NCDE 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08/12/2016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1-D. Mayor C+, Mayor C-</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88"/>
              <w:gridCol w:w="994"/>
              <w:gridCol w:w="274"/>
              <w:gridCol w:w="981"/>
              <w:gridCol w:w="10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CRISTOBAL COLON # 207</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DEPARTAMENTO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301 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8332125328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TNC0847FO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8332125328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COL0002FOA5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COL0002FOA5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5"/>
                          <w:gridCol w:w="1069"/>
                          <w:gridCol w:w="1068"/>
                          <w:gridCol w:w="1476"/>
                          <w:gridCol w:w="1185"/>
                          <w:gridCol w:w="1501"/>
                          <w:gridCol w:w="1054"/>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IFR49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50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COL19223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TAMATNC01049COL0002F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TNC0847FO-00039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COL-01-01-13-01-00039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FTTH_50Mdn_10Mup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2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2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2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29"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0"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COL18100 EQUIPO TAM-COLON-18 DSLAM TAM-COLON-18 TIPO DE DSLAM IP SEC ELEMENTOS DEL GRUPO TIPO CLASE 010 COL56A004 DG T1 020 COL-01-01-09-04-00 DSLA AF 030 COL57A004 DG T1 DISPOSITIVO NUEVO CENTRAL COL GRUPO COL19223 EQUIPO TAMATNC01049COL0002F DSLAM TAMATNC01049COL0002F TIPO DE DSLAM GPON SEC ELEMENTOS DEL GRUPO TIPO CLASE 010 TNC0847FO-00039 DG A 020 COL-01-01-13-01-00039 DSLA AI DISPOSITIVO ANTERIOR CENTRAL COL GRUPO COL18100 EQUIPO TAM-COLON-18 DSLAM TAM-COLON-18 TIPO DE DSLAM CO-VDSL SEC ELEMENTOS DEL GRUPO TIPO CLASE 010 COL56A004 DG T1 020 COL-01-01-09-04-00 DSLA AE 030 COL57A004 DG T1 DISPOSITIVO NUEVO CENTRAL COL GRUPO COL19223 EQUIPO TAMATNC01049COL0002F DSLAM TAMATNC01049COL0002F TIPO DE DSLAM GPON SEC ELEMENTOS DEL GRUPO TIPO CLASE 010 TNC0847FO-00039 DG A 020 COL-01-01-13-01-00039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1"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2"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BF79A1"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18"/>
        <w:gridCol w:w="965"/>
        <w:gridCol w:w="1092"/>
        <w:gridCol w:w="839"/>
        <w:gridCol w:w="1281"/>
        <w:gridCol w:w="959"/>
        <w:gridCol w:w="1133"/>
        <w:gridCol w:w="937"/>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047647315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AGI</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A02LPBG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39999032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8336883723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MAXIVA SA DE 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09/12/2016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8118151940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0448118151</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8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CUAUHTEMOC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PRIMAVERA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PLANTA BAJA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1014</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ALTAMA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47"/>
                          <w:gridCol w:w="1048"/>
                          <w:gridCol w:w="1324"/>
                          <w:gridCol w:w="1140"/>
                          <w:gridCol w:w="970"/>
                          <w:gridCol w:w="1525"/>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PFR35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410C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INFINITUM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NUM PRIV COM S/RTA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AGI16042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TAMATNC02052AGI0081F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TNC0689FO-00042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AGI-01-01-07-04-00042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34"/>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PFR35 INFINITUM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FTTH_30Mdn_10Mup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6"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7"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CAACMMTY LUZ MDR 20161209 GIS 1347126 ALTA LINEA CON INFINITUM CARGO A CTA MAESTRA 0F06408 INSTALAR HASTA ACOMETIDA EJECGARCIA DIAZ DAYSI EMAIL DGDIAZ TELMEX COM NOMBRE_CONTACTO JONATHAN GUAJARD0 TEL_CONTACTO 8118151940 TEL_CEL_CONTACTO 8118151940 ENTREGA POR EL TECNICO SOLICITUD DE SERVICIO INFINITUM PARA LINEAS NU EVAS</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8"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39"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8"/>
        <w:gridCol w:w="1308"/>
        <w:gridCol w:w="1030"/>
        <w:gridCol w:w="807"/>
        <w:gridCol w:w="1231"/>
        <w:gridCol w:w="919"/>
        <w:gridCol w:w="1090"/>
        <w:gridCol w:w="901"/>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047648354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AGI</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40003021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8336883724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GRUPO LEBENSBAUM SA DE 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09/12/2016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8332241649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0448332187</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7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CUAUHTEMOC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PRIMAVERA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NIVEL 1</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2040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ALTAMA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TNC0690FO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AGI0081FOB7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AGI0081FOB7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525"/>
                          <w:gridCol w:w="1347"/>
                          <w:gridCol w:w="1047"/>
                          <w:gridCol w:w="1164"/>
                          <w:gridCol w:w="1139"/>
                          <w:gridCol w:w="1132"/>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410C</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NUM PRIV COM S/RTA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AGI16113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TAMATNC02053AGI0081F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TNC0690FO-00049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AGI-01-01-07-05-00049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0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PQI35 PAQUETE MI NEGOCIO PYME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FTTH_30Mdn_10Mup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3"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4"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PQI35 - INFINITUM EN PAQUETE 549 09DIC2016 - A9 COMERCIAL PAQ 549--- FAVOR DE INST UNA ROSETA SIN APTO HORARIO DE INST ABIERTO HABLAR ANTES PARA PONERSE DE ACUERDO CON EL CLIENTE AL CEL DE CONTACTO 218 73 98 CAT TANCOL -LPVG NOMBRE_CONTACTO GRUPO LEBENSBAUM SA DE CV TEL_CONTACTO 8332241649 TEL_CEL_CONTACTO 8332187398 TECNICO ENTREGA MODEM Si hay facilidades de lineas telefonicas Si hay facilidades de Dispositivos Si hay facilidades de Red Principal Si hay facilidades de Red Secundaria Si hay facilidades de Puerto Si existe oferta comercial FIBRA EN DISTRITO AGI0081FO DISPOSITIVO NUEVO CENTRAL AGI GRUPO AGI16113 EQUIPO TAMATNC02053AGI0081F DSLAM TAMATNC02053AGI0081F TIPO DE DSLAM GPON SEC ELEMENTOS DEL GRUPO TIPO CLASE 010 TNC0690FO-00049 DG A 020 AGI-01-01-07-05-00049 DSLA AO CIERRE DE VENTAS TIPO DOMICILIO CON FACILIDADES FECHA CONTRATACION 09 DE DICIEMBRE DE 2016 TIEMPO DE ATENCION 15 FECHA DE ATENCION 24 DE DICIEMBRE DE 2016 FECHA ZONA8000 CORREO ELECTRONICO FREDACOSTA GMAIL COM</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5"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6"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1045"/>
        <w:gridCol w:w="1054"/>
        <w:gridCol w:w="824"/>
        <w:gridCol w:w="1257"/>
        <w:gridCol w:w="1041"/>
        <w:gridCol w:w="1112"/>
        <w:gridCol w:w="921"/>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047651038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40003675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8332122074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BAEZ SANCHEZ RICARDO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09/12/2016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61"/>
              <w:gridCol w:w="994"/>
              <w:gridCol w:w="274"/>
              <w:gridCol w:w="981"/>
              <w:gridCol w:w="66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TOPILTZIN # 501</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ANAHUAC</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8332122074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8332122074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COL0074FOB1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COL0074FOB1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694"/>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COL14881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TAMATNC01002COL0074F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TNC0901FO-00001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COL-01-01-01-02-00001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4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0"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1"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COL14881 EQUIPO TAMATNC01002COL0074F DSLAM TAMATNC01002COL0074F TIPO DE DSLAM GPON SEC ELEMENTOS DEL GRUPO TIPO CLASE 010 TNC0901FO-00001 DG A 020 COL-01-01-01-02-00001 DSLA AI DISPOSITIVO NUEVO CENTRAL GRUPO EQUIPO DSLAM TIPO DE DSLAM SEC ELEMENTOS DEL GRUPO TIPO CLASE DISPOSITIVO ANTERIOR CENTRAL COL GRUPO COL14881 EQUIPO TAMATNC01002COL0074F DSLAM TAMATNC01002COL0074F TIPO DE DSLAM GPON SEC ELEMENTOS DEL GRUPO TIPO CLASE 010 TNC0901FO-00001 DG A 020 COL-01-01-01-02-00001 DSLA AI DISPOSITIVO NUEVO CENTRAL COL GRUPO COL14881 EQUIPO TAMATNC01002COL0074F DSLAM TAMATNC01002COL0074F TIPO DE DSLAM GPON SEC ELEMENTOS DEL GRUPO TIPO CLASE 010 TNC0901FO-00001 DG A 020 COL-01-01-01-02-00001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2"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3"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6"/>
        <w:gridCol w:w="977"/>
        <w:gridCol w:w="1050"/>
        <w:gridCol w:w="814"/>
        <w:gridCol w:w="1384"/>
        <w:gridCol w:w="1047"/>
        <w:gridCol w:w="1098"/>
        <w:gridCol w:w="908"/>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047657274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AGI</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D22LPBGPI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40013154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8332137716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JOMOLO SA DE 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12/12/2016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1-D. Mayor C+, Mayor C-</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8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CUAUHTEMOC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PRIMAVERA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PLANTA BAJA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1021</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ALTAMA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521"/>
              <w:gridCol w:w="994"/>
              <w:gridCol w:w="1928"/>
              <w:gridCol w:w="981"/>
              <w:gridCol w:w="882"/>
            </w:tblGrid>
            <w:tr w:rsidR="00286776" w:rsidRPr="0021749E">
              <w:trPr>
                <w:tblCellSpacing w:w="15" w:type="dxa"/>
              </w:trPr>
              <w:tc>
                <w:tcPr>
                  <w:tcW w:w="0" w:type="auto"/>
                  <w:gridSpan w:val="6"/>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DOMICILIO ANTERIOR</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REGIOMONTANA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ZONA G PLAZA TRES ARCOS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EL NARANJAL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8"/>
                    <w:gridCol w:w="1085"/>
                    <w:gridCol w:w="1259"/>
                    <w:gridCol w:w="1259"/>
                    <w:gridCol w:w="377"/>
                    <w:gridCol w:w="515"/>
                    <w:gridCol w:w="1221"/>
                    <w:gridCol w:w="1414"/>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8332137716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8332137716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AGI0081FOC2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AGI0081FOC2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14"/>
                          <w:gridCol w:w="1034"/>
                          <w:gridCol w:w="1199"/>
                          <w:gridCol w:w="1365"/>
                          <w:gridCol w:w="1347"/>
                          <w:gridCol w:w="1095"/>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IPFJA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IP FIJA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PFR35</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INFINITUM NEGOCIO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AGI16140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TAMATNC02054AGI0081F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TNC0691FO-00012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AGI-01-01-07-06-00012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0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PQI35 PAQUETE MI NEGOCIO PYME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FTTH_30Mdn_10Mup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7"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8"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 PETICION DE ING EUSEBIO DEL ANGEL SE SOLICITA CAMBIO DE DOMICILIO CE NTRO COMERCIAL ALTAMA LOCAL 1021-A FAVOR DE LLAMAR ANTES DE ASISTIR NUM INSTALADO EN ESE MISMO LOCAL 8336881974 CONTACTAR PARA AGENDAR CI TA E INSTALACION CEL 8331484540 Y 8331512751 CON ING EUSEBIO DEL A NGEL GONZALEZ O JUANA ANGELICA MUNIZ PYMES TAMPICO HAYDEE ZAVALA SERVICIO = PLAN PAG SELECCIONADO = DISPOSITIVO ANALOGICO = DISPOSITIVO INFINITUM = AGI16140 CENTRAL = AGI GRUPO = AGI16140 DSLAM = TAMATNC02054AGI0081F ---------------------------------------------------------------------- SEC ELEMENTOS DEL GRUPO TIPO CLASE ---------------------------------------------------------------------- 010 TNC0691FO-00012 DG A 020 AGI-01-01-07-06-00012 DSLA AO CONTACTO = TELEFONO DE CONTACTO = MODEM = EL TECNICO ENTREGA ONT Y RECOGE MODEM LPI PARA DESCARGAR DEL INVENTARIO</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59"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0"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lastRenderedPageBreak/>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lastRenderedPageBreak/>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3"/>
        <w:gridCol w:w="1488"/>
        <w:gridCol w:w="1003"/>
        <w:gridCol w:w="769"/>
        <w:gridCol w:w="1171"/>
        <w:gridCol w:w="994"/>
        <w:gridCol w:w="1037"/>
        <w:gridCol w:w="859"/>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047666319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A410PBG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40028325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8332127169</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EUGENIO SANCHEZANTONIA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13/12/2016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408"/>
              <w:gridCol w:w="994"/>
              <w:gridCol w:w="274"/>
              <w:gridCol w:w="981"/>
              <w:gridCol w:w="5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TAMAULIPAS # 203</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8332127169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8332127169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235"/>
                    <w:gridCol w:w="1520"/>
                    <w:gridCol w:w="1182"/>
                    <w:gridCol w:w="1325"/>
                    <w:gridCol w:w="1150"/>
                    <w:gridCol w:w="1032"/>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LPI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ONE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4"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5"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20161213 - SE PRESENTA SRA ANTONIA EUGENIO SANCHEZ A SOLICITAR LA RECU PERACION DE LA LINEA TELEFONICA EN EL DOMIICLIO CLL TAMAULIPAS 203 COL ZONA CENTRO TAMPICO TAM HORARIO DE INSTALACION 2 14 46 27 TEL FIJ O ELOY ALBERTO PEREZ---CAT COLON---</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6"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7"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1"/>
        <w:gridCol w:w="964"/>
        <w:gridCol w:w="1093"/>
        <w:gridCol w:w="839"/>
        <w:gridCol w:w="1280"/>
        <w:gridCol w:w="959"/>
        <w:gridCol w:w="1132"/>
        <w:gridCol w:w="936"/>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047666836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AGI</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A02LPBG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40032216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8336883725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TENNIX SA DE 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13/12/2016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8116904192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0448116904</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8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CUAUHTEMOC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PRIMAVERA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PLANTA BAJA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1008</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ALTAMA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617"/>
                          <w:gridCol w:w="1446"/>
                          <w:gridCol w:w="1210"/>
                          <w:gridCol w:w="1201"/>
                          <w:gridCol w:w="994"/>
                          <w:gridCol w:w="88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410C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NUM PRIV COM S/RTA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AGI16038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TAMATNC02052AGI0081F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TNC0689FO-00038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AGI-01-01-07-04-00038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0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PQI35 PAQUETE MI NEGOCIO PYME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FTTH_30Mdn_10Mup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6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1"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2"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CAACMMTY LUZ MDR 20161213 GIS 1401722 ALTA LINEA CON PQTE MI NEGOCIO PARA INSTALAR HASTA EL DIT EJECUTIVO GARCIA DIAZ DAYSI EMAIL DGDIAZ TELMEX COM NOMBRE_CONTACTO JONATHAN GUAJARDO TEL_CONTACTO 8116904192 TEL_CEL_CONTACTO 8116904192 ENTREGA POR EL TECNICO SOLICITUD DE SERVICIO INFINITUM PARA LINEAS NU EVAS</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3"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4"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5"/>
        <w:gridCol w:w="1028"/>
        <w:gridCol w:w="1074"/>
        <w:gridCol w:w="837"/>
        <w:gridCol w:w="1276"/>
        <w:gridCol w:w="952"/>
        <w:gridCol w:w="1129"/>
        <w:gridCol w:w="933"/>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047337425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PCO</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A91LPBG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40045041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8466880014</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ROCHA BARRERA LUIS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31/10/2016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8461054428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0448461054</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328"/>
              <w:gridCol w:w="994"/>
              <w:gridCol w:w="2681"/>
              <w:gridCol w:w="981"/>
              <w:gridCol w:w="10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SOLIDARIDAD # 8</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SOFIA MAZA DE LEON Y PATRICIO CHIRINOS</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ADAN CASTELAN</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PANUCO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VE</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PCO0009FOB4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PCO0009FOB4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5"/>
                          <w:gridCol w:w="1346"/>
                          <w:gridCol w:w="1069"/>
                          <w:gridCol w:w="1069"/>
                          <w:gridCol w:w="1502"/>
                          <w:gridCol w:w="132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INFINITUM CONECTES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07"/>
                                <w:gridCol w:w="714"/>
                                <w:gridCol w:w="1641"/>
                                <w:gridCol w:w="527"/>
                                <w:gridCol w:w="1391"/>
                                <w:gridCol w:w="1395"/>
                                <w:gridCol w:w="124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PCO06521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VERAPCO01002PCO0009F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PCO0014FO-00025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PCO-01-01-01-02-00025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54"/>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INF19 PAQUETE CONECTES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8"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79"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INF19 - INFINITUM EN PAQUETE 389 31102016 A9 EXENTA DE PAGO INSTALACION DE UNA ROSETA INTERIOR NUM DE R EF 8461054428 NOMBRE_CONTACTO ROCHA BARRERA LUIS TEL_CONTACTO 8461054428 TEL_CEL_CONTACTO 8461054428 TECNICO ENTREGA MODEM Si hay facilidades de lineas telefonicas Si hay facilidades de Dispositivos No hay facilidades de Red Principal No hay facilidades de Red Secundaria No hay facilidades de Puerto No existe oferta comercial FIBRA EN DISTRITO PCO0009FO DISPOSITIVO NUEVO CENTRAL GRUPO EQUIPO DSLAM TIPO DE DSLAM SEC ELEMENTOS DEL GRUPO TIPO CLASE CIERRE DE VENTAS TIPO DOMICILIO SIN FACILIDADES FECHA CONTRATACION 31 DE OCTUBRE DE 2016 TIEMPO DE ATENCION 30 FECHA DE ATENCION 30 DE NOVIEMBRE DE 2016 FECHA ZONA8000 CORREO ELECTRONICO LUIS_CHIVA98 HOTMAIL COM SIN ADSL 10/NOV/2016 AREA CLASIFICA FOLIO 16/NOV/2016 AREA CLASIFICA FOLIO CCR FAVOR DE ENVIAR A DEMANDA POR RED SEC</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0"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1"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0"/>
        <w:gridCol w:w="1202"/>
        <w:gridCol w:w="1046"/>
        <w:gridCol w:w="819"/>
        <w:gridCol w:w="1248"/>
        <w:gridCol w:w="930"/>
        <w:gridCol w:w="1105"/>
        <w:gridCol w:w="914"/>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047681767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AGI</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40045055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8336883726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DE LA TORRE GUAL GLORIA MARCEL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14/12/2016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8336883726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0448331196</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01"/>
              <w:gridCol w:w="994"/>
              <w:gridCol w:w="1101"/>
              <w:gridCol w:w="981"/>
              <w:gridCol w:w="8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AVE EJERCITO MEXICANO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CUAUHTEMOC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PRIMAVERA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PLANTA BAJA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K7</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ALTAMA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70"/>
                    <w:gridCol w:w="1087"/>
                    <w:gridCol w:w="1253"/>
                    <w:gridCol w:w="1253"/>
                    <w:gridCol w:w="378"/>
                    <w:gridCol w:w="516"/>
                    <w:gridCol w:w="1224"/>
                    <w:gridCol w:w="1417"/>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8336883726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AGI0081FOA5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270"/>
                          <w:gridCol w:w="1167"/>
                          <w:gridCol w:w="991"/>
                          <w:gridCol w:w="949"/>
                          <w:gridCol w:w="1576"/>
                          <w:gridCol w:w="1401"/>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32"/>
                                <w:gridCol w:w="661"/>
                                <w:gridCol w:w="1581"/>
                                <w:gridCol w:w="527"/>
                                <w:gridCol w:w="1434"/>
                                <w:gridCol w:w="1390"/>
                                <w:gridCol w:w="129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AGI16039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TAMATNC02052AGI0081F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TNC0689FO-00039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AGI-01-01-07-04-00039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36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PQI37 PAQUETE CONECTES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5"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6"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14/12/2016 CONTRATACION LINEA TELEFONICA UNA ROSETA SIN APTO TELEFONIC O PAQUETE CONECTES NEGOCIO AVE EJERCITO MEXICANO LOCAL K7 PB ALTAMA COL PRIMAVERA TERMINAL AGI81F OA5 NUM CONTROL 1955752-11 TEL REF 044 833 119 67 47 JOYERIA GRACIAS GABRIELA SOULES NOMBRE_CONTACTO GLORIA MARCELA DE LA TORRE GUA TEL_CONTACTO 8336883726 TEL_CEL_CONTACTO 8331196747 ENTREGA POR EL TECNICO SOLICITUD DE SERVICIO INFINITUM PARA LINEAS NU EVAS</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7"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8"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9"/>
        <w:gridCol w:w="1285"/>
        <w:gridCol w:w="1025"/>
        <w:gridCol w:w="758"/>
        <w:gridCol w:w="1359"/>
        <w:gridCol w:w="1010"/>
        <w:gridCol w:w="1022"/>
        <w:gridCol w:w="846"/>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047680798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B12LPAG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40047881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8332122922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GUILLERMO HERRERA HERRERA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14/12/2016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2-G. Comercial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168"/>
              <w:gridCol w:w="994"/>
              <w:gridCol w:w="1834"/>
              <w:gridCol w:w="981"/>
              <w:gridCol w:w="5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FRAY ANDRES DE OLMOS # 602</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ESPERANZA Y JOSE D ECDON</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8332122922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COL0837FO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COL0837FO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8332122922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COL0089FOB8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COL0089FOB8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2041"/>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PAMO8</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CGO POR NO DEVOLUCION MOD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COL16156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TAMATNC01020COL0089F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COL0837FO-00060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COL-01-01-05-04-00060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8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2"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3"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 B1 GENERADA DESDE PROCESO MASIVO GRAFICO - PMBB1 EL USUARIO D40MOTIEMY GENERO LA OS 047680798 DE TIPO B1 EL 20161214 SE REUTILIZA EL EQUIPO ONT DEL CLIENTE Y SOLO SE RECONFIGURA</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4"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5"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9"/>
        <w:gridCol w:w="1194"/>
        <w:gridCol w:w="1035"/>
        <w:gridCol w:w="805"/>
        <w:gridCol w:w="1363"/>
        <w:gridCol w:w="914"/>
        <w:gridCol w:w="1086"/>
        <w:gridCol w:w="898"/>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047683371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B22LPAG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40047906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8332128763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PALETERIA Y NEVERIA FRESA MICH</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14/12/2016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248"/>
              <w:gridCol w:w="994"/>
              <w:gridCol w:w="1501"/>
              <w:gridCol w:w="981"/>
              <w:gridCol w:w="5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ALTAMIRA # 430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ESQ. LOPEZ DE LARA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8332128763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COL0799FO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COL0799FO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8332128763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COL0026FOB8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COL0026FOB8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2041"/>
                          <w:gridCol w:w="1927"/>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PAMO8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ABONI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CGO POR NO DEVOLUCION MOD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BONIFICACION X DEVOLUCION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COL16604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TAMATNC01027COL0026F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COL0799FO-00060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COL-01-01-07-03-00060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399"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0"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20161214 SE PRESENTA TITULAR CON IFE 1389044354467 SOLICITA BAJA DE L INEA CON PQTE SE LE PREGUNTA EL MOTIVO Y COMENTA QUE CERRO NEGOCIO S E LE OFRECE CESION DE DERECHOS Y CAMBIO DE DOMICILIO PARA ALGUN FAMILI AR AMISTAD O VECINO PERO DICE QUE NO TIENE A QUIEN CEDERLE O PARA LA PERSONA QUE RENTE EL LOCAL PERO COMENTA QUE EL DUENO DICE QUE LE DE LA ORDEN DE LA BAJA DEL SERVICIO Y QUE CUANDO LLEGUE OTRA PERSONA A RENT AR EL LOCAL QUE DA LA ALTA DEL SERVICIO ENTREGA MODEM ALCATEL 0142110 543488 SE LE INFORMA QUE QUEDA PENDIENTE LA FACTURACION DE NOVIEMBRE ASI COMO LOS CONSUMOS DE NOVIEMBRE Y DICIEMBRE HASTA LA FECHA DE LA D ESCONEXION SE LE INFORMA QUE SI DESEA RECUPERAR LA LINEA SIN COSTO Y CON EL MISMO NUMERO TIENE HASTA 60 DIAS POSTERIORES A LA BAJA CAT TA N MVBG SE REUTILIZA EL EQUIPO ONT DEL CLIENTE Y SOLO SE RECONFIGURA</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1"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2"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6"/>
        <w:gridCol w:w="1123"/>
        <w:gridCol w:w="1058"/>
        <w:gridCol w:w="827"/>
        <w:gridCol w:w="1261"/>
        <w:gridCol w:w="940"/>
        <w:gridCol w:w="1116"/>
        <w:gridCol w:w="923"/>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047711907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PCO</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A92LPBG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40053190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8466880015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JOSE ADRIAN PEREZ AGUILAR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15/12/2016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8331048463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0448331048</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01"/>
              <w:gridCol w:w="994"/>
              <w:gridCol w:w="1114"/>
              <w:gridCol w:w="981"/>
              <w:gridCol w:w="101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PRL VENUSTIANO CARRANZA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ESQ OLMECAS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ELECTRICISTAS</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PANUCO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VE</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5"/>
                    <w:gridCol w:w="1066"/>
                    <w:gridCol w:w="1310"/>
                    <w:gridCol w:w="1310"/>
                    <w:gridCol w:w="371"/>
                    <w:gridCol w:w="506"/>
                    <w:gridCol w:w="1200"/>
                    <w:gridCol w:w="1390"/>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PCO0015FO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PCO0015FO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50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PCO0009FOC7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PCO0009FOC7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46"/>
                          <w:gridCol w:w="1047"/>
                          <w:gridCol w:w="1524"/>
                          <w:gridCol w:w="1139"/>
                          <w:gridCol w:w="1235"/>
                          <w:gridCol w:w="106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07"/>
                                <w:gridCol w:w="714"/>
                                <w:gridCol w:w="1641"/>
                                <w:gridCol w:w="527"/>
                                <w:gridCol w:w="1391"/>
                                <w:gridCol w:w="1395"/>
                                <w:gridCol w:w="124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PCO06610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VERAPCO01003PCO0009F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PCO0015FO-00050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PCO-01-01-01-03-00050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36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PQI37 PAQUETE CONECTES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6"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7"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PQI37 - INFINITUM EN PAQUETE 399 15122016 CONTRATACION DE PAQUETE NEGOCIO EXENTA DE PAGO INSTALACION DE UNA ROSETA INTERIOR NUM DE REF 8331048463 INSTALAR EN ARENA EL MANZAN AL FRENTE AL OXXO NOMBRE_CONTACTO PEREZ AGUILAR JOSE ADRIAN TEL_CONTACTO 8331048463 TEL_CEL_CONTACTO 8331048463 TECNICO ENTREGA MODEM Si hay facilidades de lineas telefonicas Si hay facilidades de Dispositivos Si hay facilidades de Red Principal Si hay facilidades de Red Secundaria Si hay facilidades de Puerto Si existe oferta comercial FIBRA EN DISTRITO PCO0009FO DISPOSITIVO NUEVO CENTRAL PCO GRUPO PCO06610 EQUIPO VERAPCO01003PCO0009F DSLAM VERAPCO01003PCO0009F TIPO DE DSLAM GPON SEC ELEMENTOS DEL GRUPO TIPO CLASE 010 PCO0015FO-00050 DG A 020 PCO-01-01-01-03-00050 DSLA AO CIERRE DE VENTAS TIPO DOMICILIO CON FACILIDADES FECHA CONTRATACION 15 DE DICIEMBRE DE 2016 TIEMPO DE ATENCION 15 FECHA DE ATENCION 30 DE DICIEMBRE DE 2016 FECHA ZONA8000 CORREO ELECTRONICO JOSE ADRIAN14 OUTLOOK COM</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8"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09"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6"/>
        <w:gridCol w:w="1274"/>
        <w:gridCol w:w="1020"/>
        <w:gridCol w:w="801"/>
        <w:gridCol w:w="1222"/>
        <w:gridCol w:w="1004"/>
        <w:gridCol w:w="1082"/>
        <w:gridCol w:w="895"/>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047712952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40053212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8332142977</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RAMIREZ DIAZ ALEJANDRINO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15/12/2016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361"/>
              <w:gridCol w:w="994"/>
              <w:gridCol w:w="1368"/>
              <w:gridCol w:w="981"/>
              <w:gridCol w:w="6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12 DE ABRIL # 102</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PIPILA Y EJIDATARIOS</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MORELOS</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8332142977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8332142977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10"/>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947"/>
                                <w:gridCol w:w="527"/>
                                <w:gridCol w:w="1447"/>
                                <w:gridCol w:w="1435"/>
                                <w:gridCol w:w="130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COL08236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TAM-COLON-9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COL43B076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COL-01-01-06-04-00035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COL42B076</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3"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4"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COL08236 EQUIPO TAM-COLON-9 DSLAM TAM-COLON-9 TIPO DE DSLAM IP SEC ELEMENTOS DEL GRUPO TIPO CLASE 010 COL43B076 DG T1 020 COL-00-00-06-43-00 DSLA H1 030 COL42B076 DG T1 DISPOSITIVO NUEVO CENTRAL COL GRUPO COL16387 EQUIPO TAMATNC01024COL0037F DSLAM TAMATNC01024COL0037F TIPO DE DSLAM GPON SEC ELEMENTOS DEL GRUPO TIPO CLASE 010 COL0828FO-00035 DG A 020 COL-01-01-06-04-00035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5"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6"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0"/>
        <w:gridCol w:w="1297"/>
        <w:gridCol w:w="1015"/>
        <w:gridCol w:w="800"/>
        <w:gridCol w:w="1220"/>
        <w:gridCol w:w="999"/>
        <w:gridCol w:w="1079"/>
        <w:gridCol w:w="894"/>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047712947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40053213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8332140475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HERNANDEZ HERNANDEZ JESUS ADRI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15/12/2016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68"/>
              <w:gridCol w:w="994"/>
              <w:gridCol w:w="1834"/>
              <w:gridCol w:w="981"/>
              <w:gridCol w:w="10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CARLOS CANSECO # 303</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P.J. MENDEZ Y FCO I MADERO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DEPARTAMENTO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8</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8332140475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COL0868FO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COL0868FO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8332140475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COL0045FOA6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COL0045FOA6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95"/>
                          <w:gridCol w:w="1096"/>
                          <w:gridCol w:w="1267"/>
                          <w:gridCol w:w="1619"/>
                          <w:gridCol w:w="1208"/>
                          <w:gridCol w:w="106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IFR91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PAMO1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ALAMBRICO IP DINA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COL18220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TAM-COLON-18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COL56B028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COL-01-01-05-01-00045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COL57B028</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1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0"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1"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COL18220 EQUIPO TAM-COLON-18 DSLAM TAM-COLON-18 TIPO DE DSLAM IP SEC ELEMENTOS DEL GRUPO TIPO CLASE 010 COL56B028 DG T1 020 COL-01-01-11-28-00 DSLA AF 030 COL57B028 DG T1 DISPOSITIVO NUEVO CENTRAL COL GRUPO COL15949 EQUIPO TAMATNC01017COL0045F DSLAM TAMATNC01017COL0045F TIPO DE DSLAM GPON SEC ELEMENTOS DEL GRUPO TIPO CLASE 010 COL0868FO-00045 DG A 020 COL-01-01-05-01-00045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2"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3"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2"/>
        <w:gridCol w:w="1291"/>
        <w:gridCol w:w="1018"/>
        <w:gridCol w:w="800"/>
        <w:gridCol w:w="1219"/>
        <w:gridCol w:w="1001"/>
        <w:gridCol w:w="1080"/>
        <w:gridCol w:w="893"/>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047719089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40054818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8332142755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GARCIA DE FIKIRCATALINA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15/12/2016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32"/>
              <w:gridCol w:w="972"/>
              <w:gridCol w:w="2526"/>
              <w:gridCol w:w="956"/>
              <w:gridCol w:w="629"/>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ROSALIO BUSTAMANTE # 1210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SEBASTIAN LERDO DE TEJADA Y TOPILTZIN</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TOLTECA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8332142755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8332142755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COL0074FOB8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COL14942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TAMATNC01002COL0074F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TNC0901FO-00062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COL-01-01-01-02-00062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7"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8"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COL14942 EQUIPO TAMATNC01002COL0074F DSLAM TAMATNC01002COL0074F TIPO DE DSLAM GPON SEC ELEMENTOS DEL GRUPO TIPO CLASE 010 TNC0901FO-00062 DG A 020 COL-01-01-01-02-00062 DSLA AI DISPOSITIVO NUEVO CENTRAL GRUPO EQUIPO DSLAM TIPO DE DSLAM SEC ELEMENTOS DEL GRUPO TIPO CLASE DISPOSITIVO ANTERIOR CENTRAL COL GRUPO COL14942 EQUIPO TAMATNC01002COL0074F DSLAM TAMATNC01002COL0074F TIPO DE DSLAM GPON SEC ELEMENTOS DEL GRUPO TIPO CLASE 010 TNC0901FO-00062 DG A 020 COL-01-01-01-02-00062 DSLA AI DISPOSITIVO NUEVO CENTRAL COL GRUPO COL14942 EQUIPO TAMATNC01002COL0074F DSLAM TAMATNC01002COL0074F TIPO DE DSLAM GPON SEC ELEMENTOS DEL GRUPO TIPO CLASE 010 TNC0901FO-00062 DG A 020 COL-01-01-01-02-00062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29"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0"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8"/>
        <w:gridCol w:w="1107"/>
        <w:gridCol w:w="1062"/>
        <w:gridCol w:w="828"/>
        <w:gridCol w:w="1263"/>
        <w:gridCol w:w="943"/>
        <w:gridCol w:w="1118"/>
        <w:gridCol w:w="925"/>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047713103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A02LPBG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40056346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8336883155</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JESUS JAVIER TREJO REYNA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15/12/2016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8331821993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0448331821</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981"/>
              <w:gridCol w:w="994"/>
              <w:gridCol w:w="1587"/>
              <w:gridCol w:w="981"/>
              <w:gridCol w:w="5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FRANCISCO I MADERO # 206</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OLMOS Y BENITO JUAREZ</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LOCAL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416</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8336883155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TNC0811FO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TNC0811FO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8336883155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COL0023FOC2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COL0023FOC2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346"/>
                          <w:gridCol w:w="1047"/>
                          <w:gridCol w:w="1524"/>
                          <w:gridCol w:w="1139"/>
                          <w:gridCol w:w="1235"/>
                          <w:gridCol w:w="106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411C</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DET DE LLAM SALIENTES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COL19258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TAMATNC01043COL0023F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TNC0811FO-00010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COL-01-01-11-03-00010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901"/>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PFR01 INFINITUM MI NEGOCIO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4"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5"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PQI37 - INFINITUM EN PAQUETE 399 20161512 - EN SUSTITUCION AL FOLIO 47662362 A0 PAQUETE CONECTES NEGOC IO 399 PLANTA FAV DE INSTALAR UNA ROSETA CON CABLEADO INTERIOR SIN AP TO TELEFONICO EN EL DOMICILIO CLL FRANCISCO I MADERO 206 ENTRE CALLES OLMOS Y BENITO JUAREZ ZONA CENTRO TAMPICO TAM DESCRIP FISICA DEL D OMICILIO EN LA PLAZA DE LA TECNOLOGIA EN FRENTE DEL AREA DE SEARS L OCAL 416 HORARIO DE INSTALACION HABLAR ANTES AL TEL DE REF 044 833 1 82 19 93 CAT COLON NOMBRE_CONTACTO JESUS JAVIER TREJO REYNA TEL_CONTACTO 8331821993 TEL_CEL_CONTACTO 8331821993 TECNICO ENTREGA MODEM Si hay facilidades de lineas telefonicas Si hay facilidades de Dispositivos Si hay facilidades de Red Principal Si hay facilidades de Red Secundaria Si hay facilidades de Puerto Si existe oferta comercial FIBRA EN DISTRITO COL0023FO CCR revisa alta de domicilio DISPOSITIVO NUEVO CENTRAL COL GRUPO COL19258 EQUIPO TAMATNC01043COL0023F DSLAM TAMATNC01043COL0023F TIPO DE DSLAM GPON SEC ELEMENTOS DEL GRUPO TIPO CLASE 010 TNC0811FO-00010 DG A 020 COL-01-01-11-03-00010 DSLA AI CIERRE DE VENTAS TIPO DOMICILIO CON FACILIDADES FECHA CONTRATACION 15 DE DICIEMBRE DE 2016 TIEMPO DE ATENCION 15 FECHA DE ATENCION 30 DE DICIEMBRE DE 2016 FECHA ZONA8000 CORREO ELECTRONICO LCCJESUSTREJO HOTMAIL COM</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6"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7"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0"/>
        <w:gridCol w:w="1296"/>
        <w:gridCol w:w="1016"/>
        <w:gridCol w:w="800"/>
        <w:gridCol w:w="1219"/>
        <w:gridCol w:w="1000"/>
        <w:gridCol w:w="1080"/>
        <w:gridCol w:w="893"/>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047723868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PCO</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40059869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8462662298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MARTINEZ AVILESBRIAN ARMANDO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16/12/2016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541"/>
              <w:gridCol w:w="994"/>
              <w:gridCol w:w="1994"/>
              <w:gridCol w:w="981"/>
              <w:gridCol w:w="10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DANTE DELGADO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SOLIDARIDAD Y MANUEL RAMOS</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ADAN CASTELAN</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PANUCO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VE</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8462662298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PCO0013FO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PCO0013FO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54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8462662298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PCO0009FOA7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PCO0009FOA7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IFR66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PCO05552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TAM-PANUCO-6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PCO06M016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PCO-01-01-01-01-00054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PCO06N016</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3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1"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2"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PCO GRUPO PCO05552 EQUIPO TAM-PANUCO-6 DSLAM TAM-PANUCO-6 TIPO DE DSLAM IP SEC ELEMENTOS DEL GRUPO TIPO CLASE 010 PCO06M016 DG T3 020 PCO-00-00-00-15-00 DSLA H1 030 PCO06N016 DG T3 DISPOSITIVO NUEVO CENTRAL PCO GRUPO PCO06486 EQUIPO VERAPCO01001PCO0009F DSLAM VERAPCO01001PCO0009F TIPO DE DSLAM GPON SEC ELEMENTOS DEL GRUPO TIPO CLASE 010 PCO0013FO-00054 DG A 020 PCO-01-01-01-01-00054 DSLA AO</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3"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4"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6"/>
        <w:gridCol w:w="997"/>
        <w:gridCol w:w="1049"/>
        <w:gridCol w:w="808"/>
        <w:gridCol w:w="1382"/>
        <w:gridCol w:w="1049"/>
        <w:gridCol w:w="1091"/>
        <w:gridCol w:w="902"/>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047725471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TV2LPBGPI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40065162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8332191516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VIDEOTAM SA DECV</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16/12/2016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1-D. Mayor C+, Mayor C-</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PORTADO: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CÓD. OPERADOR: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MÁX. INSTALACIÓN: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81"/>
              <w:gridCol w:w="994"/>
              <w:gridCol w:w="274"/>
              <w:gridCol w:w="981"/>
              <w:gridCol w:w="62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ALVARO OBREGON # 604</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8332191516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COL0880FO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COL0880FO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8332191516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COL0039FOC3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COL0039FOC3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68"/>
                          <w:gridCol w:w="674"/>
                          <w:gridCol w:w="1267"/>
                          <w:gridCol w:w="1107"/>
                          <w:gridCol w:w="1521"/>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PFR01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 MI NEGOCIO</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COL18753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TAMATNC01034COL0039F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COL0880FO-00017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COL-01-01-09-02-00017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08"/>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PQI35 PAQUETE MI NEGOCIO PYME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30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FTTH_30Mdn_10Mup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8"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49"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ENTREGA POR EL TECNICO CONTRATACION DEL SERVICIO INFINITUM PARA PAQUE TE MI NEGOCIO PYME DISPOSITIVO NUEVO CENTRAL COL GRUPO COL18753 EQUIPO TAMATNC01034COL0039F DSLAM TAMATNC01034COL0039F TIPO DE DSLAM GPON SEC ELEMENTOS DEL GRUPO TIPO CLASE 010 COL0880FO-00017 DG A 020 COL-01-01-09-02-00017 DSLA AI SE REUTILIZA EL EQUIPO ONT DEL CLIENTE Y SOLO SE RECONFIGURA</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0"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1"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5"/>
        <w:gridCol w:w="1028"/>
        <w:gridCol w:w="1074"/>
        <w:gridCol w:w="837"/>
        <w:gridCol w:w="1276"/>
        <w:gridCol w:w="952"/>
        <w:gridCol w:w="1129"/>
        <w:gridCol w:w="933"/>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39"/>
              <w:gridCol w:w="6965"/>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r w:rsidRPr="0021749E">
                    <w:rPr>
                      <w:rFonts w:ascii="Arial" w:hAnsi="Arial" w:cs="Arial"/>
                      <w:sz w:val="12"/>
                      <w:szCs w:val="12"/>
                      <w:u w:val="single"/>
                    </w:rPr>
                    <w:t xml:space="preserve">**TÉCNICO ENTREGA MÓDEM ONT </w:t>
                  </w: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047661887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PCO</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A91LPBG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40065397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8466880012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ROCHA BARRERA LUIS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13/12/2016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8461054428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0448461054</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328"/>
              <w:gridCol w:w="994"/>
              <w:gridCol w:w="1341"/>
              <w:gridCol w:w="981"/>
              <w:gridCol w:w="10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SOLIDARIDAD # 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PATICIO CHIRINOS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ADAN CASTELAN</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PANUCO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VE</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PCO0013FO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PCO0013FO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8466880012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PCO0009FOA4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PCO0009FOA4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102"/>
                          <w:gridCol w:w="1113"/>
                          <w:gridCol w:w="1102"/>
                          <w:gridCol w:w="1066"/>
                          <w:gridCol w:w="1539"/>
                          <w:gridCol w:w="1432"/>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841S1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PROMOCION SERV.DIGITALES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PFR30</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RENTA INFINITUM CONECTES</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20CPM</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COM R/A DEBITESE</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07"/>
                                <w:gridCol w:w="714"/>
                                <w:gridCol w:w="1641"/>
                                <w:gridCol w:w="527"/>
                                <w:gridCol w:w="1391"/>
                                <w:gridCol w:w="1395"/>
                                <w:gridCol w:w="1243"/>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PCO06460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VERAPCO01001PCO0009F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PCO0013FO-00028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PCO-01-01-01-01-00028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14"/>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PFR30 INFINITUM 1MB</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5"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6"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INF19 - INFINITUM EN PAQUETE 389 ESTE FOLIO SUSTITUYE 47337425 A9 EXENTA DE PAGO INSTALACION DE UNA RO SETA INTERIOR NUM DE R EF 8461054428 NOMBRE_CONTACTO ROCHA BARRERA LUIS TEL_CONTACTO 8461054428 TEL_CEL_CONTACTO 8461054428 TECNICO ENTREGA MODEM Si hay facilidades de lineas telefonicas Si hay facilidades de Dispositivos Si hay facilidades de Red Principal Si hay facilidades de Red Secundaria Si hay facilidades de Puerto Si existe oferta comercial FIBRA EN DISTRITO PCO0009FO CCR revisa alta de domicilio DISPOSITIVO NUEVO CENTRAL PCO GRUPO PCO06460 EQUIPO VERAPCO01001PCO0009F DSLAM VERAPCO01001PCO0009F TIPO DE DSLAM GPON SEC ELEMENTOS DEL GRUPO TIPO CLASE 010 PCO0013FO-00028 DG A 020 PCO-01-01-01-01-00028 DSLA AO CIERRE DE VENTAS TIPO DOMICILIO CON FACILIDADES FECHA CONTRATACION 13 DE DICIEMBRE DE 2016 TIEMPO DE ATENCION 15 FECHA DE ATENCION 28 DE DICIEMBRE DE 2016 FECHA ZONA8000 CORREO ELECTRONICO LUIS_CHIVA98 HOTMAIL COM</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7"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8"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55"/>
        <w:gridCol w:w="1609"/>
        <w:gridCol w:w="966"/>
        <w:gridCol w:w="771"/>
        <w:gridCol w:w="1175"/>
        <w:gridCol w:w="945"/>
        <w:gridCol w:w="1041"/>
        <w:gridCol w:w="862"/>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047728339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40068521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8332146990</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SIERRA ESCOBEDOANGELITA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16/12/2016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035"/>
              <w:gridCol w:w="994"/>
              <w:gridCol w:w="1621"/>
              <w:gridCol w:w="981"/>
              <w:gridCol w:w="66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ROSALIO BUSTAMANTE # 403</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3A AVENIDA Y 2A AVENIDA</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ANAHUAC</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8332146990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TNC0904FO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8332146990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COL0074FOE3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COL0074FOE3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877"/>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01"/>
                                <w:gridCol w:w="1014"/>
                                <w:gridCol w:w="527"/>
                                <w:gridCol w:w="1447"/>
                                <w:gridCol w:w="1435"/>
                                <w:gridCol w:w="130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COL12106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TAM-COLON-13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COL49G010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COL-01-01-02-01-00022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COL48G010</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59"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2"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3"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COL GRUPO COL12106 EQUIPO TAM-COLON-13 DSLAM TAM-COLON-13 TIPO DE DSLAM IP SEC ELEMENTOS DEL GRUPO TIPO CLASE 010 COL49G010 DG T1 020 COL-00-00-15-09-00 DSLA H1 030 COL48G010 DG T1 DISPOSITIVO NUEVO CENTRAL COL GRUPO COL15094 EQUIPO TAMATNC01005COL0074F DSLAM TAMATNC01005COL0074F TIPO DE DSLAM GPON SEC ELEMENTOS DEL GRUPO TIPO CLASE 010 TNC0904FO-00022 DG A 020 COL-01-01-02-01-00022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4"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5"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 LA OFERTA IDEAL PARA ESTE CLIENTE ES: INVITA AL CLIENTE ADQUIRIR DISH</w:t>
                  </w:r>
                </w:p>
              </w:tc>
            </w:tr>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 xml:space="preserve">*** </w:t>
                  </w: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26"/>
        <w:gridCol w:w="1379"/>
        <w:gridCol w:w="1020"/>
        <w:gridCol w:w="800"/>
        <w:gridCol w:w="1218"/>
        <w:gridCol w:w="911"/>
        <w:gridCol w:w="1078"/>
        <w:gridCol w:w="892"/>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047728461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PCO</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TS1L7SG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40068543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8462660708</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FIERRO SANCHEZMIRIAM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16/12/2016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3-O. Valor Nulo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701"/>
              <w:gridCol w:w="994"/>
              <w:gridCol w:w="2154"/>
              <w:gridCol w:w="981"/>
              <w:gridCol w:w="58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RIO PAPALOAPAN # 203</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CARRILLO PUERTO Y SOLIDARIDAD</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PANUCO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VE</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48"/>
                    <w:gridCol w:w="1069"/>
                    <w:gridCol w:w="1303"/>
                    <w:gridCol w:w="1303"/>
                    <w:gridCol w:w="372"/>
                    <w:gridCol w:w="507"/>
                    <w:gridCol w:w="1203"/>
                    <w:gridCol w:w="139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8462660708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PCO0014FO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8462660708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PCO0009FOB2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PCO0009FOB2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041"/>
                          <w:gridCol w:w="1044"/>
                          <w:gridCol w:w="1204"/>
                          <w:gridCol w:w="1447"/>
                          <w:gridCol w:w="1165"/>
                          <w:gridCol w:w="1453"/>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IFR66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PFM03</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3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KIT INF INALAMB IP DINAMI</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923"/>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40"/>
                                <w:gridCol w:w="714"/>
                                <w:gridCol w:w="1034"/>
                                <w:gridCol w:w="527"/>
                                <w:gridCol w:w="1447"/>
                                <w:gridCol w:w="1448"/>
                                <w:gridCol w:w="130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PCO03948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TAM-PANUCO-4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H1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PCO07F204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PCO-01-01-01-02-00013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PCO08F204</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6"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7"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8"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69"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0"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OS PARA MIGRACION A FIBRA OPTICA PROCESO AUTOMATICO DIVISIONAL COPE C ON OPERATIVOS MIGRACION A FIBRA OPTICA DISPOSITIVO ANTERIOR CENTRAL PCO GRUPO PCO03948 EQUIPO TAM-PANUCO-4 DSLAM TAM-PANUCO-4 TIPO DE DSLAM IP SEC ELEMENTOS DEL GRUPO TIPO CLASE 010 PCO07F204 DG T1 020 PCO-00-00-03-11-00 DSLA H1 030 PCO08F204 DG T1 DISPOSITIVO NUEVO CENTRAL PCO GRUPO PCO06509 EQUIPO VERAPCO01002PCO0009F DSLAM VERAPCO01002PCO0009F TIPO DE DSLAM GPON SEC ELEMENTOS DEL GRUPO TIPO CLASE 010 PCO0014FO-00013 DG A 020 PCO-01-01-01-02-00013 DSLA AO</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1"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2"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4"/>
        <w:gridCol w:w="1391"/>
        <w:gridCol w:w="1003"/>
        <w:gridCol w:w="790"/>
        <w:gridCol w:w="1203"/>
        <w:gridCol w:w="986"/>
        <w:gridCol w:w="1065"/>
        <w:gridCol w:w="882"/>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047728075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D11LPBG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40072289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8336883156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SIMON SANTIAGOEDGAR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16/12/2016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2168"/>
              <w:gridCol w:w="994"/>
              <w:gridCol w:w="1581"/>
              <w:gridCol w:w="981"/>
              <w:gridCol w:w="876"/>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FRAY ANDRES DE OLMOS # 324</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OBREGON Y TAMAULIPAS</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PLANTA BAJA</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374"/>
              <w:gridCol w:w="994"/>
              <w:gridCol w:w="1988"/>
              <w:gridCol w:w="981"/>
              <w:gridCol w:w="582"/>
            </w:tblGrid>
            <w:tr w:rsidR="00286776" w:rsidRPr="0021749E">
              <w:trPr>
                <w:tblCellSpacing w:w="15" w:type="dxa"/>
              </w:trPr>
              <w:tc>
                <w:tcPr>
                  <w:tcW w:w="0" w:type="auto"/>
                  <w:gridSpan w:val="6"/>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DOMICILIO ANTERIOR</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ESPERANZA # 510</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ADUANA Y BLVD.LOPEZ MATEOS</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CENTRO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LOCAL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5</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1"/>
                    <w:gridCol w:w="1071"/>
                    <w:gridCol w:w="1297"/>
                    <w:gridCol w:w="1297"/>
                    <w:gridCol w:w="372"/>
                    <w:gridCol w:w="508"/>
                    <w:gridCol w:w="1206"/>
                    <w:gridCol w:w="139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8336883156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8336883156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COL0037FOC4</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54"/>
                          <w:gridCol w:w="1425"/>
                          <w:gridCol w:w="1507"/>
                          <w:gridCol w:w="1027"/>
                          <w:gridCol w:w="1209"/>
                          <w:gridCol w:w="1014"/>
                          <w:gridCol w:w="1172"/>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SDILL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10RPM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10RPM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836SD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837SD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838SD</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IDENT LLAMADAS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R/A DEBITESE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LLAMADA EN ESPERA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SIGUEME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TRES A LA VEZ</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846SD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849SD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IFR78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ISP01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LTELM</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PAQ.5 SERVS. DIGITALES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REMARCADO EN OCUPADO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5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ACCESO 10 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PRODIGY</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BANDERA LPI 2 PLAY</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EQ. O SER.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PFG05</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PFM13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SDBVZ</w:t>
                              </w: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HABILITACION INFINITUM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GI 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ONT INTEGRADA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MODEM MULTIDSL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BUZON PREMIUM</w:t>
                              </w:r>
                            </w:p>
                          </w:tc>
                          <w:tc>
                            <w:tcPr>
                              <w:tcW w:w="0" w:type="auto"/>
                              <w:vAlign w:val="center"/>
                            </w:tcPr>
                            <w:p w:rsidR="00286776" w:rsidRPr="0021749E" w:rsidRDefault="00286776">
                              <w:pPr>
                                <w:rPr>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CANTIDAD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w:t>
                              </w: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COL16378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TAMATNC01024COL0037F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COL0828FO-00026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COL-01-01-06-04-00026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54"/>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INF19 PAQUETE CONECTES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FTTH_10Mdn_3Mup</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3"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4"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5"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6"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7"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20161216 CAMBIO DE DOMK - INST DE UNA ROSETA CON UN CABLEADO INT SIN A PTO TELEFONICO TEL REF- 0448333856483 IFE - 1486129216223-CATCOLON SERVICIO = PLAN PAG SELECCIONADO = DISPOSITIVO ANALOGICO = DISPOSITIVO INFINITUM = COL16378 CENTRAL = COL GRUPO = COL16378 DSLAM = TAMATNC01024COL0037F ---------------------------------------------------------------------- SEC ELEMENTOS DEL GRUPO TIPO CLASE ---------------------------------------------------------------------- 010 COL0828FO-00026 DG A 020 COL-01-01-06-04-00026 DSLA AI CONTACTO = TELEFONO DE CONTACTO = MODEM =</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lastRenderedPageBreak/>
                          <w:pict>
                            <v:rect id="_x0000_i1478"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79"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r w:rsidRPr="0021749E">
        <w:rPr>
          <w:sz w:val="12"/>
          <w:szCs w:val="12"/>
        </w:rPr>
        <w:lastRenderedPageBreak/>
        <w:br w:type="column"/>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1044"/>
        <w:gridCol w:w="1055"/>
        <w:gridCol w:w="825"/>
        <w:gridCol w:w="1257"/>
        <w:gridCol w:w="1041"/>
        <w:gridCol w:w="1112"/>
        <w:gridCol w:w="920"/>
      </w:tblGrid>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839"/>
              <w:gridCol w:w="2825"/>
              <w:gridCol w:w="2840"/>
            </w:tblGrid>
            <w:tr w:rsidR="00286776" w:rsidRPr="0021749E">
              <w:trPr>
                <w:tblCellSpacing w:w="15" w:type="dxa"/>
              </w:trPr>
              <w:tc>
                <w:tcPr>
                  <w:tcW w:w="1500" w:type="pct"/>
                  <w:vAlign w:val="center"/>
                </w:tcPr>
                <w:p w:rsidR="00286776" w:rsidRPr="0021749E" w:rsidRDefault="00286776">
                  <w:pPr>
                    <w:rPr>
                      <w:rFonts w:ascii="Arial" w:hAnsi="Arial" w:cs="Arial"/>
                      <w:sz w:val="12"/>
                      <w:szCs w:val="12"/>
                    </w:rPr>
                  </w:pPr>
                </w:p>
              </w:tc>
              <w:tc>
                <w:tcPr>
                  <w:tcW w:w="1500" w:type="pct"/>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TELEFONOS DE MEXICO S.A. DE C.V.</w:t>
                  </w:r>
                </w:p>
              </w:tc>
              <w:tc>
                <w:tcPr>
                  <w:tcW w:w="1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19/12/2016</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PLANTA EXTERIOR</w:t>
                  </w:r>
                </w:p>
              </w:tc>
            </w:tr>
            <w:tr w:rsidR="00286776" w:rsidRPr="0021749E">
              <w:trPr>
                <w:tblCellSpacing w:w="15" w:type="dxa"/>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ORDENES DE SERVICIO</w:t>
                  </w:r>
                </w:p>
              </w:tc>
            </w:tr>
            <w:tr w:rsidR="00286776" w:rsidRPr="0021749E">
              <w:trPr>
                <w:tblCellSpacing w:w="15" w:type="dxa"/>
              </w:trPr>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vanish/>
                <w:sz w:val="12"/>
                <w:szCs w:val="1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8"/>
              <w:gridCol w:w="676"/>
            </w:tblGrid>
            <w:tr w:rsidR="00286776" w:rsidRPr="0021749E">
              <w:trPr>
                <w:tblCellSpacing w:w="15" w:type="dxa"/>
              </w:trPr>
              <w:tc>
                <w:tcPr>
                  <w:tcW w:w="0" w:type="auto"/>
                  <w:vAlign w:val="center"/>
                </w:tcPr>
                <w:p w:rsidR="00286776" w:rsidRPr="0021749E" w:rsidRDefault="00286776">
                  <w:pPr>
                    <w:rPr>
                      <w:rFonts w:ascii="Arial" w:hAnsi="Arial" w:cs="Arial"/>
                      <w:b/>
                      <w:bCs/>
                      <w:sz w:val="12"/>
                      <w:szCs w:val="12"/>
                    </w:rPr>
                  </w:pPr>
                  <w:r w:rsidRPr="0021749E">
                    <w:rPr>
                      <w:rFonts w:ascii="Arial" w:hAnsi="Arial" w:cs="Arial"/>
                      <w:b/>
                      <w:bCs/>
                      <w:sz w:val="12"/>
                      <w:szCs w:val="12"/>
                    </w:rPr>
                    <w:t>AVISO:</w:t>
                  </w:r>
                </w:p>
              </w:tc>
              <w:tc>
                <w:tcPr>
                  <w:tcW w:w="0" w:type="auto"/>
                  <w:vAlign w:val="center"/>
                </w:tcPr>
                <w:p w:rsidR="00286776" w:rsidRPr="0021749E" w:rsidRDefault="00286776">
                  <w:pPr>
                    <w:rPr>
                      <w:rFonts w:ascii="Arial" w:hAnsi="Arial" w:cs="Arial"/>
                      <w:sz w:val="12"/>
                      <w:szCs w:val="12"/>
                      <w:u w:val="single"/>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ÁREA: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gridSpan w:val="6"/>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NÚMERO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047742598</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PRIORIDAD: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20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ZONA: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COL</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OS: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TS1L7VG</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FOLIO PISAPLEX:</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40083409</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8331900026</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NOMBRE CONTRATANTE: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VEGA GONZALEZ LILIA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CONTRATO: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19/12/2016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TEL.CONTACTO: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TEL.CELULAR: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0000000000</w:t>
            </w:r>
          </w:p>
        </w:tc>
      </w:tr>
      <w:tr w:rsidR="00286776" w:rsidRPr="002174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FECHA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SIN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HORA CITA: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right"/>
              <w:rPr>
                <w:rFonts w:ascii="Arial" w:hAnsi="Arial" w:cs="Arial"/>
                <w:sz w:val="12"/>
                <w:szCs w:val="12"/>
              </w:rPr>
            </w:pPr>
            <w:r w:rsidRPr="0021749E">
              <w:rPr>
                <w:rFonts w:ascii="Arial" w:hAnsi="Arial" w:cs="Arial"/>
                <w:sz w:val="12"/>
                <w:szCs w:val="12"/>
              </w:rPr>
              <w:t>TIPO CLIENTE: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sz w:val="12"/>
                <w:szCs w:val="12"/>
              </w:rPr>
            </w:pPr>
            <w:r w:rsidRPr="0021749E">
              <w:rPr>
                <w:rFonts w:ascii="Arial" w:hAnsi="Arial" w:cs="Arial"/>
                <w:sz w:val="12"/>
                <w:szCs w:val="12"/>
              </w:rPr>
              <w:t>3-I. Residencial Masivo</w:t>
            </w: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9"/>
              <w:gridCol w:w="1848"/>
              <w:gridCol w:w="994"/>
              <w:gridCol w:w="274"/>
              <w:gridCol w:w="981"/>
              <w:gridCol w:w="622"/>
            </w:tblGrid>
            <w:tr w:rsidR="00286776" w:rsidRPr="0021749E">
              <w:trPr>
                <w:tblCellSpacing w:w="15" w:type="dxa"/>
              </w:trPr>
              <w:tc>
                <w:tcPr>
                  <w:tcW w:w="0" w:type="auto"/>
                  <w:gridSpan w:val="6"/>
                  <w:vAlign w:val="center"/>
                </w:tcPr>
                <w:p w:rsidR="00286776" w:rsidRPr="0021749E" w:rsidRDefault="00286776">
                  <w:pPr>
                    <w:rPr>
                      <w:rFonts w:ascii="Arial" w:hAnsi="Arial" w:cs="Arial"/>
                      <w:sz w:val="12"/>
                      <w:szCs w:val="12"/>
                    </w:rPr>
                  </w:pPr>
                  <w:r w:rsidRPr="0021749E">
                    <w:rPr>
                      <w:rFonts w:ascii="Arial" w:hAnsi="Arial" w:cs="Arial"/>
                      <w:sz w:val="12"/>
                      <w:szCs w:val="12"/>
                    </w:rPr>
                    <w:t>DOMICILIO ACTUAL</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DIRECCIÓN:</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CLL ANTONIO MATIENZO # 606</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ENTRE CALLES:</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Y .</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COL. O FRACC.: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CIUDAD:</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TAMPICO</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ESTADO: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TM</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CALIF:</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SUBNUMERO: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EDIFICIO: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DEPTO: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w:t>
                  </w:r>
                </w:p>
              </w:tc>
            </w:tr>
            <w:tr w:rsidR="00286776" w:rsidRPr="0021749E">
              <w:trPr>
                <w:tblCellSpacing w:w="15" w:type="dxa"/>
              </w:trPr>
              <w:tc>
                <w:tcPr>
                  <w:tcW w:w="0" w:type="auto"/>
                  <w:vAlign w:val="center"/>
                </w:tcPr>
                <w:p w:rsidR="00286776" w:rsidRPr="0021749E" w:rsidRDefault="00286776">
                  <w:pPr>
                    <w:jc w:val="right"/>
                    <w:rPr>
                      <w:rFonts w:ascii="Arial" w:hAnsi="Arial" w:cs="Arial"/>
                      <w:sz w:val="12"/>
                      <w:szCs w:val="12"/>
                    </w:rPr>
                  </w:pPr>
                  <w:r w:rsidRPr="0021749E">
                    <w:rPr>
                      <w:rFonts w:ascii="Arial" w:hAnsi="Arial" w:cs="Arial"/>
                      <w:sz w:val="12"/>
                      <w:szCs w:val="12"/>
                    </w:rPr>
                    <w:t>LOTE/MANZ./NIV.SOC.:</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 .</w:t>
                  </w:r>
                </w:p>
              </w:tc>
              <w:tc>
                <w:tcPr>
                  <w:tcW w:w="0" w:type="auto"/>
                  <w:gridSpan w:val="2"/>
                  <w:vAlign w:val="center"/>
                </w:tcPr>
                <w:p w:rsidR="00286776" w:rsidRPr="0021749E" w:rsidRDefault="00286776">
                  <w:pPr>
                    <w:jc w:val="right"/>
                    <w:rPr>
                      <w:rFonts w:ascii="Arial" w:hAnsi="Arial" w:cs="Arial"/>
                      <w:sz w:val="12"/>
                      <w:szCs w:val="12"/>
                    </w:rPr>
                  </w:pPr>
                </w:p>
              </w:tc>
              <w:tc>
                <w:tcPr>
                  <w:tcW w:w="0" w:type="auto"/>
                  <w:vAlign w:val="center"/>
                </w:tcPr>
                <w:p w:rsidR="00286776" w:rsidRPr="0021749E" w:rsidRDefault="00286776">
                  <w:pPr>
                    <w:rPr>
                      <w:sz w:val="12"/>
                      <w:szCs w:val="12"/>
                    </w:rPr>
                  </w:pPr>
                </w:p>
              </w:tc>
              <w:tc>
                <w:tcPr>
                  <w:tcW w:w="0" w:type="auto"/>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504"/>
            </w:tblGrid>
            <w:tr w:rsidR="00286776" w:rsidRPr="0021749E">
              <w:trPr>
                <w:tblCellSpacing w:w="15" w:type="dxa"/>
              </w:trPr>
              <w:tc>
                <w:tcPr>
                  <w:tcW w:w="0" w:type="auto"/>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54"/>
                    <w:gridCol w:w="1073"/>
                    <w:gridCol w:w="1291"/>
                    <w:gridCol w:w="1291"/>
                    <w:gridCol w:w="373"/>
                    <w:gridCol w:w="509"/>
                    <w:gridCol w:w="1208"/>
                    <w:gridCol w:w="1399"/>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TARJ-LIN 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TELÉFONO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DISTRITO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TERMINAL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ST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PAR</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LOCALIZACIÓN</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8331900026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COL0852FO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COL0852FO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SECUNDARIO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8331900026</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COL0056FOB3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COL0056FOB3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1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26"/>
                        </w:tblGrid>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24"/>
                        </w:tblGrid>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14"/>
                                <w:gridCol w:w="701"/>
                                <w:gridCol w:w="1621"/>
                                <w:gridCol w:w="527"/>
                                <w:gridCol w:w="1403"/>
                                <w:gridCol w:w="1395"/>
                                <w:gridCol w:w="125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INFORMACIÓN ADSL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GRUPO</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DSLAM</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CLASE</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ENTRADA</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DISPOSITIVO DIGITAL</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REMATE DE SALIDA</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COL15793</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TAMATNC01015COL0056F</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AI</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COL0852FO-00017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COL-01-01-04-03-00017</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07"/>
                    <w:gridCol w:w="827"/>
                    <w:gridCol w:w="954"/>
                    <w:gridCol w:w="827"/>
                    <w:gridCol w:w="954"/>
                    <w:gridCol w:w="1487"/>
                  </w:tblGrid>
                  <w:tr w:rsidR="00286776" w:rsidRPr="0021749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PRODUCTO</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CONFIGURADA</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CONTRATADA</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PERFIL CONFIGURADO</w:t>
                        </w:r>
                      </w:p>
                    </w:tc>
                  </w:tr>
                  <w:tr w:rsidR="00286776" w:rsidRPr="0021749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VELOCIDAD</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b/>
                            <w:bCs/>
                            <w:sz w:val="12"/>
                            <w:szCs w:val="12"/>
                          </w:rPr>
                        </w:pPr>
                        <w:r w:rsidRPr="0021749E">
                          <w:rPr>
                            <w:rFonts w:ascii="Arial" w:hAnsi="Arial" w:cs="Arial"/>
                            <w:b/>
                            <w:bCs/>
                            <w:sz w:val="12"/>
                            <w:szCs w:val="12"/>
                          </w:rPr>
                          <w:t>DESCRIPCIÓN</w:t>
                        </w:r>
                      </w:p>
                    </w:tc>
                    <w:tc>
                      <w:tcPr>
                        <w:tcW w:w="0" w:type="auto"/>
                        <w:vMerge/>
                        <w:tcBorders>
                          <w:top w:val="outset" w:sz="6" w:space="0" w:color="auto"/>
                          <w:left w:val="outset" w:sz="6" w:space="0" w:color="auto"/>
                          <w:bottom w:val="outset" w:sz="6" w:space="0" w:color="auto"/>
                          <w:right w:val="outset" w:sz="6" w:space="0" w:color="auto"/>
                        </w:tcBorders>
                        <w:vAlign w:val="center"/>
                      </w:tcPr>
                      <w:p w:rsidR="00286776" w:rsidRPr="0021749E" w:rsidRDefault="00286776">
                        <w:pPr>
                          <w:rPr>
                            <w:rFonts w:ascii="Arial" w:hAnsi="Arial" w:cs="Arial"/>
                            <w:b/>
                            <w:bCs/>
                            <w:sz w:val="12"/>
                            <w:szCs w:val="12"/>
                          </w:rPr>
                        </w:pPr>
                      </w:p>
                    </w:tc>
                  </w:tr>
                  <w:tr w:rsidR="00286776" w:rsidRPr="0021749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1</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MBPS</w:t>
                        </w: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c>
                      <w:tcPr>
                        <w:tcW w:w="0" w:type="auto"/>
                        <w:tcBorders>
                          <w:top w:val="outset" w:sz="6" w:space="0" w:color="auto"/>
                          <w:left w:val="outset" w:sz="6" w:space="0" w:color="auto"/>
                          <w:bottom w:val="outset" w:sz="6" w:space="0" w:color="auto"/>
                          <w:right w:val="outset" w:sz="6" w:space="0" w:color="auto"/>
                        </w:tcBorders>
                        <w:vAlign w:val="center"/>
                      </w:tcPr>
                      <w:p w:rsidR="00286776" w:rsidRPr="0021749E" w:rsidRDefault="00286776">
                        <w:pPr>
                          <w:jc w:val="center"/>
                          <w:rPr>
                            <w:rFonts w:ascii="Arial" w:hAnsi="Arial" w:cs="Arial"/>
                            <w:sz w:val="12"/>
                            <w:szCs w:val="12"/>
                          </w:rPr>
                        </w:pP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7120"/>
                  </w:tblGrid>
                  <w:tr w:rsidR="00286776" w:rsidRPr="0021749E">
                    <w:trPr>
                      <w:tblCellSpacing w:w="15" w:type="dxa"/>
                    </w:trPr>
                    <w:tc>
                      <w:tcPr>
                        <w:tcW w:w="75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ASIGNADO AL EMPLEADO:</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CARSO CT1_TAM</w:t>
                        </w:r>
                      </w:p>
                    </w:tc>
                  </w:tr>
                  <w:tr w:rsidR="00286776" w:rsidRPr="0021749E">
                    <w:trPr>
                      <w:tblCellSpacing w:w="15" w:type="dxa"/>
                    </w:trPr>
                    <w:tc>
                      <w:tcPr>
                        <w:tcW w:w="500" w:type="pct"/>
                        <w:vAlign w:val="center"/>
                      </w:tcPr>
                      <w:p w:rsidR="00286776" w:rsidRPr="0021749E" w:rsidRDefault="00286776">
                        <w:pPr>
                          <w:jc w:val="right"/>
                          <w:rPr>
                            <w:rFonts w:ascii="Arial" w:hAnsi="Arial" w:cs="Arial"/>
                            <w:sz w:val="12"/>
                            <w:szCs w:val="12"/>
                          </w:rPr>
                        </w:pPr>
                        <w:r w:rsidRPr="0021749E">
                          <w:rPr>
                            <w:rFonts w:ascii="Arial" w:hAnsi="Arial" w:cs="Arial"/>
                            <w:sz w:val="12"/>
                            <w:szCs w:val="12"/>
                          </w:rPr>
                          <w:t>EXPEDIENTE:</w:t>
                        </w:r>
                      </w:p>
                    </w:tc>
                    <w:tc>
                      <w:tcPr>
                        <w:tcW w:w="0" w:type="auto"/>
                        <w:vAlign w:val="center"/>
                      </w:tcPr>
                      <w:p w:rsidR="00286776" w:rsidRPr="0021749E" w:rsidRDefault="00286776">
                        <w:pPr>
                          <w:rPr>
                            <w:rFonts w:ascii="Arial" w:hAnsi="Arial" w:cs="Arial"/>
                            <w:sz w:val="12"/>
                            <w:szCs w:val="12"/>
                          </w:rPr>
                        </w:pPr>
                        <w:r w:rsidRPr="0021749E">
                          <w:rPr>
                            <w:rFonts w:ascii="Arial" w:hAnsi="Arial" w:cs="Arial"/>
                            <w:sz w:val="12"/>
                            <w:szCs w:val="12"/>
                          </w:rPr>
                          <w:t>2448206</w:t>
                        </w:r>
                      </w:p>
                    </w:tc>
                  </w:tr>
                </w:tbl>
                <w:p w:rsidR="00286776" w:rsidRPr="0021749E" w:rsidRDefault="00286776">
                  <w:pPr>
                    <w:rPr>
                      <w:sz w:val="12"/>
                      <w:szCs w:val="12"/>
                    </w:rPr>
                  </w:pPr>
                </w:p>
              </w:tc>
            </w:tr>
            <w:tr w:rsidR="00286776" w:rsidRPr="0021749E">
              <w:trPr>
                <w:trHeight w:val="1125"/>
                <w:tblCellSpacing w:w="15" w:type="dxa"/>
              </w:trPr>
              <w:tc>
                <w:tcPr>
                  <w:tcW w:w="0" w:type="auto"/>
                  <w:vAlign w:val="bottom"/>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25"/>
                    <w:gridCol w:w="2310"/>
                    <w:gridCol w:w="232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0"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NOMBRE Y FIRMA DEL INSTALADOR</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1"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RECIBI SERVICIO DE CONFORMIDAD</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2" style="width:112.5pt;height:1.5pt" o:hrpct="0" o:hralign="center" o:hrstd="t" o:hr="t" fillcolor="#aca899" stroked="f"/>
                          </w:pict>
                        </w:r>
                      </w:p>
                      <w:p w:rsidR="00286776" w:rsidRPr="0021749E" w:rsidRDefault="00286776">
                        <w:pPr>
                          <w:jc w:val="center"/>
                          <w:rPr>
                            <w:rFonts w:ascii="Arial" w:hAnsi="Arial" w:cs="Arial"/>
                            <w:sz w:val="12"/>
                            <w:szCs w:val="12"/>
                          </w:rPr>
                        </w:pPr>
                        <w:r w:rsidRPr="0021749E">
                          <w:rPr>
                            <w:rFonts w:ascii="Arial" w:hAnsi="Arial" w:cs="Arial"/>
                            <w:sz w:val="12"/>
                            <w:szCs w:val="12"/>
                          </w:rPr>
                          <w:t>NO DESEO EL SERVICIO</w:t>
                        </w:r>
                      </w:p>
                    </w:tc>
                  </w:tr>
                  <w:tr w:rsidR="00286776" w:rsidRPr="0021749E">
                    <w:trPr>
                      <w:tblCellSpacing w:w="15" w:type="dxa"/>
                      <w:jc w:val="center"/>
                    </w:trPr>
                    <w:tc>
                      <w:tcPr>
                        <w:tcW w:w="0" w:type="auto"/>
                        <w:vAlign w:val="center"/>
                      </w:tcPr>
                      <w:p w:rsidR="00286776" w:rsidRPr="0021749E" w:rsidRDefault="00286776">
                        <w:pPr>
                          <w:jc w:val="center"/>
                          <w:rPr>
                            <w:rFonts w:ascii="Arial" w:hAnsi="Arial" w:cs="Arial"/>
                            <w:sz w:val="12"/>
                            <w:szCs w:val="12"/>
                          </w:rPr>
                        </w:pP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NOMBRE Y FIRMA DEL CLIENTE</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933"/>
                    <w:gridCol w:w="548"/>
                    <w:gridCol w:w="3933"/>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3"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MEMO</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4"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ORDEN TS GENERADA EN MIGRACION POR CAMBACEO MIGFQ MIGRACION A FIBRA OPTICA DISPOSITIVO ANTERIOR CENTRAL COL GRUPO COL15793 EQUIPO TAMATNC01015COL0056F DSLAM TAMATNC01015COL0056F TIPO DE DSLAM GPON SEC ELEMENTOS DEL GRUPO TIPO CLASE 010 COL0852FO-00017 DG A 020 COL-01-01-04-03-00017 DSLA AI DISPOSITIVO NUEVO CENTRAL GRUPO EQUIPO DSLAM TIPO DE DSLAM SEC ELEMENTOS DEL GRUPO TIPO CLASE DISPOSITIVO ANTERIOR CENTRAL COL GRUPO COL15793 EQUIPO TAMATNC01015COL0056F DSLAM TAMATNC01015COL0056F TIPO DE DSLAM GPON SEC ELEMENTOS DEL GRUPO TIPO CLASE 010 COL0852FO-00017 DG A 020 COL-01-01-04-03-00017 DSLA AI DISPOSITIVO NUEVO CENTRAL COL GRUPO COL15793 EQUIPO TAMATNC01015COL0056F DSLAM TAMATNC01015COL0056F TIPO DE DSLAM GPON SEC ELEMENTOS DEL GRUPO TIPO CLASE 010 COL0852FO-00017 DG A 020 COL-01-01-04-03-00017 DSLA AI</w:t>
                        </w:r>
                      </w:p>
                    </w:tc>
                  </w:tr>
                </w:tbl>
                <w:p w:rsidR="00286776" w:rsidRPr="0021749E" w:rsidRDefault="00286776">
                  <w:pPr>
                    <w:rPr>
                      <w:sz w:val="12"/>
                      <w:szCs w:val="12"/>
                    </w:rPr>
                  </w:pPr>
                </w:p>
              </w:tc>
            </w:tr>
            <w:tr w:rsidR="00286776" w:rsidRPr="0021749E">
              <w:trPr>
                <w:tblCellSpacing w:w="15" w:type="dxa"/>
              </w:trPr>
              <w:tc>
                <w:tcPr>
                  <w:tcW w:w="0" w:type="auto"/>
                  <w:vAlign w:val="center"/>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075"/>
                    <w:gridCol w:w="394"/>
                    <w:gridCol w:w="3075"/>
                  </w:tblGrid>
                  <w:tr w:rsidR="00286776" w:rsidRPr="0021749E">
                    <w:trPr>
                      <w:tblCellSpacing w:w="15" w:type="dxa"/>
                      <w:jc w:val="center"/>
                    </w:trPr>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5" style="width:150pt;height:1.5pt" o:hrpct="0" o:hralign="center" o:hrstd="t" o:hr="t" fillcolor="#aca899" stroked="f"/>
                          </w:pict>
                        </w:r>
                      </w:p>
                    </w:tc>
                    <w:tc>
                      <w:tcPr>
                        <w:tcW w:w="0" w:type="auto"/>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NOTA</w:t>
                        </w:r>
                      </w:p>
                    </w:tc>
                    <w:tc>
                      <w:tcPr>
                        <w:tcW w:w="0" w:type="auto"/>
                        <w:vAlign w:val="center"/>
                      </w:tcPr>
                      <w:p w:rsidR="00286776" w:rsidRPr="0021749E" w:rsidRDefault="00BF79A1">
                        <w:pPr>
                          <w:jc w:val="center"/>
                          <w:rPr>
                            <w:rFonts w:ascii="Arial" w:hAnsi="Arial" w:cs="Arial"/>
                            <w:sz w:val="12"/>
                            <w:szCs w:val="12"/>
                          </w:rPr>
                        </w:pPr>
                        <w:r w:rsidRPr="0021749E">
                          <w:rPr>
                            <w:rFonts w:ascii="Arial" w:hAnsi="Arial" w:cs="Arial"/>
                            <w:sz w:val="12"/>
                            <w:szCs w:val="12"/>
                          </w:rPr>
                          <w:pict>
                            <v:rect id="_x0000_i1486" style="width:150pt;height:1.5pt" o:hrpct="0" o:hralign="center" o:hrstd="t" o:hr="t" fillcolor="#aca899" stroked="f"/>
                          </w:pict>
                        </w:r>
                      </w:p>
                    </w:tc>
                  </w:tr>
                  <w:tr w:rsidR="00286776" w:rsidRPr="0021749E">
                    <w:trPr>
                      <w:tblCellSpacing w:w="15" w:type="dxa"/>
                      <w:jc w:val="center"/>
                    </w:trPr>
                    <w:tc>
                      <w:tcPr>
                        <w:tcW w:w="0" w:type="auto"/>
                        <w:gridSpan w:val="3"/>
                        <w:vAlign w:val="center"/>
                      </w:tcPr>
                      <w:p w:rsidR="00286776" w:rsidRPr="0021749E" w:rsidRDefault="00286776">
                        <w:pPr>
                          <w:jc w:val="center"/>
                          <w:rPr>
                            <w:rFonts w:ascii="Arial" w:hAnsi="Arial" w:cs="Arial"/>
                            <w:sz w:val="12"/>
                            <w:szCs w:val="12"/>
                          </w:rPr>
                        </w:pPr>
                        <w:r w:rsidRPr="0021749E">
                          <w:rPr>
                            <w:rFonts w:ascii="Arial" w:hAnsi="Arial" w:cs="Arial"/>
                            <w:sz w:val="12"/>
                            <w:szCs w:val="12"/>
                          </w:rPr>
                          <w:t>.</w:t>
                        </w:r>
                      </w:p>
                    </w:tc>
                  </w:tr>
                </w:tbl>
                <w:p w:rsidR="00286776" w:rsidRPr="0021749E" w:rsidRDefault="00286776">
                  <w:pPr>
                    <w:rPr>
                      <w:sz w:val="12"/>
                      <w:szCs w:val="12"/>
                    </w:rPr>
                  </w:pPr>
                </w:p>
              </w:tc>
            </w:tr>
          </w:tbl>
          <w:p w:rsidR="00286776" w:rsidRPr="0021749E" w:rsidRDefault="00286776">
            <w:pPr>
              <w:rPr>
                <w:sz w:val="12"/>
                <w:szCs w:val="12"/>
              </w:rPr>
            </w:pPr>
          </w:p>
        </w:tc>
      </w:tr>
    </w:tbl>
    <w:p w:rsidR="00286776" w:rsidRPr="0021749E" w:rsidRDefault="00286776">
      <w:pPr>
        <w:rPr>
          <w:sz w:val="12"/>
          <w:szCs w:val="12"/>
        </w:rPr>
      </w:pPr>
    </w:p>
    <w:sectPr w:rsidR="00286776" w:rsidRPr="002174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79A1"/>
    <w:rsid w:val="0021749E"/>
    <w:rsid w:val="00286776"/>
    <w:rsid w:val="006E6A3D"/>
    <w:rsid w:val="00853B9B"/>
    <w:rsid w:val="008B0211"/>
    <w:rsid w:val="00BF79A1"/>
    <w:rsid w:val="00DB47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5166CE-1743-43E8-805B-2A4B4997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23080</Words>
  <Characters>126943</Characters>
  <Application>Microsoft Office Word</Application>
  <DocSecurity>0</DocSecurity>
  <Lines>1057</Lines>
  <Paragraphs>299</Paragraphs>
  <ScaleCrop>false</ScaleCrop>
  <HeadingPairs>
    <vt:vector size="2" baseType="variant">
      <vt:variant>
        <vt:lpstr>Título</vt:lpstr>
      </vt:variant>
      <vt:variant>
        <vt:i4>1</vt:i4>
      </vt:variant>
    </vt:vector>
  </HeadingPairs>
  <TitlesOfParts>
    <vt:vector size="1" baseType="lpstr">
      <vt:lpstr/>
    </vt:vector>
  </TitlesOfParts>
  <Company>Teléfonos de México SAB de CV</Company>
  <LinksUpToDate>false</LinksUpToDate>
  <CharactersWithSpaces>149724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Teléfonos de México SAB de CV</dc:creator>
  <cp:keywords/>
  <dc:description/>
  <cp:lastModifiedBy>Cesar Carrillo</cp:lastModifiedBy>
  <cp:revision>3</cp:revision>
  <dcterms:created xsi:type="dcterms:W3CDTF">2017-01-04T19:58:00Z</dcterms:created>
  <dcterms:modified xsi:type="dcterms:W3CDTF">2017-01-04T19:58:00Z</dcterms:modified>
</cp:coreProperties>
</file>